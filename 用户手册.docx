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2DDE" w14:textId="77777777" w:rsidR="00640A9F" w:rsidRDefault="00AF5991">
      <w:pPr>
        <w:pStyle w:val="10"/>
        <w:spacing w:before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5728640" behindDoc="0" locked="0" layoutInCell="0" allowOverlap="1" wp14:anchorId="46C078B8" wp14:editId="60E412C5">
                <wp:simplePos x="0" y="0"/>
                <wp:positionH relativeFrom="page">
                  <wp:posOffset>4542790</wp:posOffset>
                </wp:positionH>
                <wp:positionV relativeFrom="page">
                  <wp:posOffset>-24765</wp:posOffset>
                </wp:positionV>
                <wp:extent cx="3710305" cy="10692130"/>
                <wp:effectExtent l="0" t="0" r="0" b="63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0305" cy="10692130"/>
                          <a:chOff x="7329" y="-36"/>
                          <a:chExt cx="6037" cy="1584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8330" y="-36"/>
                            <a:ext cx="4917" cy="15840"/>
                            <a:chOff x="8507" y="-36"/>
                            <a:chExt cx="4720" cy="1584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8722" y="-36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" name="矩形 2" descr="Light vertical"/>
                          <wps:cNvSpPr/>
                          <wps:spPr>
                            <a:xfrm>
                              <a:off x="8507" y="-25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>
                        <wps:cNvPr id="4" name="矩形 4"/>
                        <wps:cNvSpPr/>
                        <wps:spPr>
                          <a:xfrm>
                            <a:off x="8470" y="17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04EC84B5" w14:textId="77777777" w:rsidR="00640A9F" w:rsidRDefault="00AF5991">
                              <w:pPr>
                                <w:pStyle w:val="11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00F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tIns="182880" rIns="182880" bIns="182880" anchor="b"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7329" y="10675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59A22D1F" w14:textId="77777777" w:rsidR="00640A9F" w:rsidRDefault="00640A9F">
                              <w:pPr>
                                <w:pStyle w:val="11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lIns="365760" tIns="182880" rIns="182880" bIns="182880" anchor="b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078B8" id="组合 6" o:spid="_x0000_s1026" style="position:absolute;margin-left:357.7pt;margin-top:-1.95pt;width:292.15pt;height:841.9pt;z-index:255728640;mso-position-horizontal-relative:page;mso-position-vertical-relative:page" coordorigin="7329,-36" coordsize="603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" o:allowincell="f">
                <v:group id="组合 3" o:spid="_x0000_s1027" style="position:absolute;left:8330;top:-36;width:4917;height:15840" coordorigin="8507,-36" coordsize="472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矩形 1" o:spid="_x0000_s1028" style="position:absolute;left:8722;top:-36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" fillcolor="#9bbb59" stroked="f"/>
                  <v:rect id="矩形 2" o:spid="_x0000_s1029" alt="Light vertical" style="position:absolute;left:8507;top:-25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" fillcolor="#9bbb59" stroked="f" strokeweight="1pt">
                    <v:fill r:id="rId9" o:title="" opacity="52428f" o:opacity2="52428f" type="pattern"/>
                  </v:rect>
                </v:group>
                <v:rect id="矩形 4" o:spid="_x0000_s1030" style="position:absolute;left:8470;top:17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" filled="f" stroked="f" strokeweight="1pt">
                  <v:textbox inset="28.8pt,14.4pt,14.4pt,14.4pt">
                    <w:txbxContent>
                      <w:p w14:paraId="04EC84B5" w14:textId="77777777" w:rsidR="00640A9F" w:rsidRDefault="00AF5991">
                        <w:pPr>
                          <w:pStyle w:val="11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0000FF"/>
                            <w:sz w:val="96"/>
                            <w:szCs w:val="9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矩形 5" o:spid="_x0000_s1031" style="position:absolute;left:7329;top:10675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" filled="f" stroked="f" strokeweight="1pt">
                  <v:textbox inset="28.8pt,14.4pt,14.4pt,14.4pt">
                    <w:txbxContent>
                      <w:p w14:paraId="59A22D1F" w14:textId="77777777" w:rsidR="00640A9F" w:rsidRDefault="00640A9F">
                        <w:pPr>
                          <w:pStyle w:val="11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5732736" behindDoc="0" locked="0" layoutInCell="1" allowOverlap="1" wp14:anchorId="28B0E6EF" wp14:editId="259830B9">
                <wp:simplePos x="0" y="0"/>
                <wp:positionH relativeFrom="column">
                  <wp:posOffset>3874770</wp:posOffset>
                </wp:positionH>
                <wp:positionV relativeFrom="paragraph">
                  <wp:posOffset>5882640</wp:posOffset>
                </wp:positionV>
                <wp:extent cx="3258820" cy="3006725"/>
                <wp:effectExtent l="0" t="0" r="0" b="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8820" cy="300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3FED01" w14:textId="6C3EC449" w:rsidR="00640A9F" w:rsidRDefault="00AF5991">
                            <w:pPr>
                              <w:pStyle w:val="11"/>
                              <w:spacing w:line="360" w:lineRule="auto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组长：</w:t>
                            </w:r>
                            <w:r w:rsidR="00FD3CAC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周润佳</w:t>
                            </w:r>
                          </w:p>
                          <w:p w14:paraId="357420D9" w14:textId="31E1B899" w:rsidR="00640A9F" w:rsidRDefault="00AF5991">
                            <w:pPr>
                              <w:pStyle w:val="11"/>
                              <w:spacing w:line="360" w:lineRule="auto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组员：</w:t>
                            </w:r>
                            <w:r w:rsidR="00FD3CAC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薛辉杰</w:t>
                            </w:r>
                          </w:p>
                          <w:p w14:paraId="431CE45F" w14:textId="29BB13ED" w:rsidR="00640A9F" w:rsidRDefault="00FD3CAC">
                            <w:pPr>
                              <w:pStyle w:val="11"/>
                              <w:spacing w:line="360" w:lineRule="auto"/>
                              <w:ind w:firstLineChars="300" w:firstLine="723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王伟安</w:t>
                            </w:r>
                          </w:p>
                          <w:p w14:paraId="4671EB8D" w14:textId="298E1FB9" w:rsidR="00640A9F" w:rsidRDefault="00FD3CAC">
                            <w:pPr>
                              <w:pStyle w:val="11"/>
                              <w:spacing w:line="360" w:lineRule="auto"/>
                              <w:ind w:firstLineChars="300" w:firstLine="723"/>
                              <w:rPr>
                                <w:rFonts w:ascii="仿宋" w:eastAsia="仿宋" w:hAnsi="仿宋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王澳</w:t>
                            </w:r>
                          </w:p>
                          <w:p w14:paraId="4C63D05A" w14:textId="70C61139" w:rsidR="00FD3CAC" w:rsidRDefault="00FD3CAC">
                            <w:pPr>
                              <w:pStyle w:val="11"/>
                              <w:spacing w:line="360" w:lineRule="auto"/>
                              <w:ind w:firstLineChars="300" w:firstLine="723"/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32"/>
                              </w:rPr>
                              <w:t>李坤</w:t>
                            </w:r>
                          </w:p>
                          <w:p w14:paraId="1B664E4D" w14:textId="77777777" w:rsidR="00640A9F" w:rsidRDefault="00640A9F">
                            <w:pPr>
                              <w:pStyle w:val="11"/>
                              <w:spacing w:line="360" w:lineRule="auto"/>
                              <w:ind w:firstLineChars="300" w:firstLine="600"/>
                              <w:rPr>
                                <w:rFonts w:eastAsia="仿宋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365760" tIns="182880" rIns="182880" bIns="18288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0E6EF" id="矩形 55" o:spid="_x0000_s1032" style="position:absolute;margin-left:305.1pt;margin-top:463.2pt;width:256.6pt;height:236.75pt;z-index:2557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" filled="f" stroked="f">
                <v:textbox inset="28.8pt,14.4pt,14.4pt,14.4pt">
                  <w:txbxContent>
                    <w:p w14:paraId="3E3FED01" w14:textId="6C3EC449" w:rsidR="00640A9F" w:rsidRDefault="00AF5991">
                      <w:pPr>
                        <w:pStyle w:val="11"/>
                        <w:spacing w:line="360" w:lineRule="auto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组长：</w:t>
                      </w:r>
                      <w:r w:rsidR="00FD3CAC"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周润佳</w:t>
                      </w:r>
                    </w:p>
                    <w:p w14:paraId="357420D9" w14:textId="31E1B899" w:rsidR="00640A9F" w:rsidRDefault="00AF5991">
                      <w:pPr>
                        <w:pStyle w:val="11"/>
                        <w:spacing w:line="360" w:lineRule="auto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组员：</w:t>
                      </w:r>
                      <w:r w:rsidR="00FD3CAC"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薛辉杰</w:t>
                      </w:r>
                    </w:p>
                    <w:p w14:paraId="431CE45F" w14:textId="29BB13ED" w:rsidR="00640A9F" w:rsidRDefault="00FD3CAC">
                      <w:pPr>
                        <w:pStyle w:val="11"/>
                        <w:spacing w:line="360" w:lineRule="auto"/>
                        <w:ind w:firstLineChars="300" w:firstLine="723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王伟安</w:t>
                      </w:r>
                    </w:p>
                    <w:p w14:paraId="4671EB8D" w14:textId="298E1FB9" w:rsidR="00640A9F" w:rsidRDefault="00FD3CAC">
                      <w:pPr>
                        <w:pStyle w:val="11"/>
                        <w:spacing w:line="360" w:lineRule="auto"/>
                        <w:ind w:firstLineChars="300" w:firstLine="723"/>
                        <w:rPr>
                          <w:rFonts w:ascii="仿宋" w:eastAsia="仿宋" w:hAnsi="仿宋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王澳</w:t>
                      </w:r>
                    </w:p>
                    <w:p w14:paraId="4C63D05A" w14:textId="70C61139" w:rsidR="00FD3CAC" w:rsidRDefault="00FD3CAC">
                      <w:pPr>
                        <w:pStyle w:val="11"/>
                        <w:spacing w:line="360" w:lineRule="auto"/>
                        <w:ind w:firstLineChars="300" w:firstLine="723"/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32"/>
                        </w:rPr>
                        <w:t>李坤</w:t>
                      </w:r>
                    </w:p>
                    <w:p w14:paraId="1B664E4D" w14:textId="77777777" w:rsidR="00640A9F" w:rsidRDefault="00640A9F">
                      <w:pPr>
                        <w:pStyle w:val="11"/>
                        <w:spacing w:line="360" w:lineRule="auto"/>
                        <w:ind w:firstLineChars="300" w:firstLine="600"/>
                        <w:rPr>
                          <w:rFonts w:eastAsia="仿宋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5730688" behindDoc="0" locked="0" layoutInCell="0" allowOverlap="1" wp14:anchorId="5A91F123" wp14:editId="2BDCB3F1">
                <wp:simplePos x="0" y="0"/>
                <wp:positionH relativeFrom="page">
                  <wp:posOffset>11430</wp:posOffset>
                </wp:positionH>
                <wp:positionV relativeFrom="page">
                  <wp:posOffset>2421255</wp:posOffset>
                </wp:positionV>
                <wp:extent cx="7334250" cy="1504950"/>
                <wp:effectExtent l="6350" t="6350" r="20320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5049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2905D97" w14:textId="665B02B7" w:rsidR="00720CE8" w:rsidRDefault="00720CE8" w:rsidP="00720CE8">
                            <w:pPr>
                              <w:ind w:right="360"/>
                              <w:jc w:val="center"/>
                              <w:rPr>
                                <w:rFonts w:ascii="华文中宋" w:eastAsia="华文中宋" w:hAnsi="华文中宋"/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6336AA">
                              <w:rPr>
                                <w:rFonts w:ascii="华文中宋" w:eastAsia="华文中宋" w:hAnsi="华文中宋" w:hint="eastAsia"/>
                                <w:color w:val="FFFFFF"/>
                                <w:sz w:val="52"/>
                                <w:szCs w:val="52"/>
                              </w:rPr>
                              <w:t>气象预测项目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FFFFFF"/>
                                <w:sz w:val="52"/>
                                <w:szCs w:val="52"/>
                              </w:rPr>
                              <w:t>用户手册</w:t>
                            </w:r>
                          </w:p>
                          <w:p w14:paraId="4C8411B4" w14:textId="77777777" w:rsidR="00720CE8" w:rsidRPr="006336AA" w:rsidRDefault="00720CE8" w:rsidP="00720CE8">
                            <w:pPr>
                              <w:ind w:right="360"/>
                              <w:rPr>
                                <w:rFonts w:ascii="华文中宋" w:eastAsia="华文中宋" w:hAnsi="华文中宋" w:hint="eastAsia"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14:paraId="4AEC4E14" w14:textId="00A5C557" w:rsidR="00640A9F" w:rsidRDefault="00640A9F">
                            <w:pPr>
                              <w:ind w:right="360"/>
                              <w:jc w:val="center"/>
                              <w:rPr>
                                <w:rFonts w:ascii="华文中宋" w:eastAsia="华文中宋" w:hAnsi="华文中宋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lIns="182880" tIns="45720" rIns="18288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A91F123" id="矩形 56" o:spid="_x0000_s1033" style="position:absolute;margin-left:.9pt;margin-top:190.65pt;width:577.5pt;height:118.5pt;z-index:25573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" o:allowincell="f" fillcolor="#4f81bd" strokecolor="white" strokeweight="1pt">
                <v:textbox inset="14.4pt,,14.4pt">
                  <w:txbxContent>
                    <w:p w14:paraId="72905D97" w14:textId="665B02B7" w:rsidR="00720CE8" w:rsidRDefault="00720CE8" w:rsidP="00720CE8">
                      <w:pPr>
                        <w:ind w:right="360"/>
                        <w:jc w:val="center"/>
                        <w:rPr>
                          <w:rFonts w:ascii="华文中宋" w:eastAsia="华文中宋" w:hAnsi="华文中宋"/>
                          <w:color w:val="FFFFFF"/>
                          <w:sz w:val="52"/>
                          <w:szCs w:val="52"/>
                        </w:rPr>
                      </w:pPr>
                      <w:r w:rsidRPr="006336AA">
                        <w:rPr>
                          <w:rFonts w:ascii="华文中宋" w:eastAsia="华文中宋" w:hAnsi="华文中宋" w:hint="eastAsia"/>
                          <w:color w:val="FFFFFF"/>
                          <w:sz w:val="52"/>
                          <w:szCs w:val="52"/>
                        </w:rPr>
                        <w:t>气象预测项目</w:t>
                      </w:r>
                      <w:r>
                        <w:rPr>
                          <w:rFonts w:ascii="华文中宋" w:eastAsia="华文中宋" w:hAnsi="华文中宋" w:hint="eastAsia"/>
                          <w:color w:val="FFFFFF"/>
                          <w:sz w:val="52"/>
                          <w:szCs w:val="52"/>
                        </w:rPr>
                        <w:t>用户手册</w:t>
                      </w:r>
                    </w:p>
                    <w:p w14:paraId="4C8411B4" w14:textId="77777777" w:rsidR="00720CE8" w:rsidRPr="006336AA" w:rsidRDefault="00720CE8" w:rsidP="00720CE8">
                      <w:pPr>
                        <w:ind w:right="360"/>
                        <w:rPr>
                          <w:rFonts w:ascii="华文中宋" w:eastAsia="华文中宋" w:hAnsi="华文中宋" w:hint="eastAsia"/>
                          <w:color w:val="FFFFFF"/>
                          <w:sz w:val="52"/>
                          <w:szCs w:val="52"/>
                        </w:rPr>
                      </w:pPr>
                    </w:p>
                    <w:p w14:paraId="4AEC4E14" w14:textId="00A5C557" w:rsidR="00640A9F" w:rsidRDefault="00640A9F">
                      <w:pPr>
                        <w:ind w:right="360"/>
                        <w:jc w:val="center"/>
                        <w:rPr>
                          <w:rFonts w:ascii="华文中宋" w:eastAsia="华文中宋" w:hAnsi="华文中宋" w:cstheme="majorBidi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5731712" behindDoc="0" locked="0" layoutInCell="0" allowOverlap="1" wp14:anchorId="4CEFF16D" wp14:editId="2C0DCA60">
            <wp:simplePos x="0" y="0"/>
            <wp:positionH relativeFrom="page">
              <wp:posOffset>2874010</wp:posOffset>
            </wp:positionH>
            <wp:positionV relativeFrom="page">
              <wp:posOffset>3917950</wp:posOffset>
            </wp:positionV>
            <wp:extent cx="4682490" cy="3034030"/>
            <wp:effectExtent l="12700" t="12700" r="13970" b="16510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03403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14:paraId="2FF25FA9" w14:textId="77777777" w:rsidR="00640A9F" w:rsidRDefault="00640A9F">
      <w:pPr>
        <w:sectPr w:rsidR="00640A9F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04CB136" w14:textId="5638AFCC" w:rsidR="00640A9F" w:rsidRDefault="00AF5991">
      <w:pPr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sz w:val="32"/>
          <w:szCs w:val="32"/>
        </w:rPr>
        <w:lastRenderedPageBreak/>
        <w:t>用户</w:t>
      </w:r>
      <w:r>
        <w:rPr>
          <w:rFonts w:ascii="宋体" w:hAnsi="宋体" w:hint="eastAsia"/>
          <w:sz w:val="32"/>
          <w:szCs w:val="32"/>
        </w:rPr>
        <w:t>手册</w:t>
      </w:r>
    </w:p>
    <w:p w14:paraId="4CF1AF83" w14:textId="41B5D378" w:rsidR="0083086A" w:rsidRDefault="00AF5991">
      <w:pPr>
        <w:pStyle w:val="TOC1"/>
        <w:tabs>
          <w:tab w:val="right" w:leader="dot" w:pos="8296"/>
        </w:tabs>
        <w:rPr>
          <w:rFonts w:eastAsiaTheme="minorEastAsia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hyperlink w:anchor="_Toc45551735" w:history="1">
        <w:r w:rsidR="0083086A" w:rsidRPr="0079493D">
          <w:rPr>
            <w:rStyle w:val="a7"/>
            <w:rFonts w:ascii="宋体" w:hAnsi="宋体"/>
            <w:noProof/>
          </w:rPr>
          <w:t>1．引言</w:t>
        </w:r>
        <w:r w:rsidR="0083086A">
          <w:rPr>
            <w:noProof/>
            <w:webHidden/>
          </w:rPr>
          <w:tab/>
        </w:r>
        <w:r w:rsidR="0083086A">
          <w:rPr>
            <w:noProof/>
            <w:webHidden/>
          </w:rPr>
          <w:fldChar w:fldCharType="begin"/>
        </w:r>
        <w:r w:rsidR="0083086A">
          <w:rPr>
            <w:noProof/>
            <w:webHidden/>
          </w:rPr>
          <w:instrText xml:space="preserve"> PAGEREF _Toc45551735 \h </w:instrText>
        </w:r>
        <w:r w:rsidR="0083086A">
          <w:rPr>
            <w:noProof/>
            <w:webHidden/>
          </w:rPr>
        </w:r>
        <w:r w:rsidR="0083086A">
          <w:rPr>
            <w:noProof/>
            <w:webHidden/>
          </w:rPr>
          <w:fldChar w:fldCharType="separate"/>
        </w:r>
        <w:r w:rsidR="0083086A">
          <w:rPr>
            <w:noProof/>
            <w:webHidden/>
          </w:rPr>
          <w:t>3</w:t>
        </w:r>
        <w:r w:rsidR="0083086A">
          <w:rPr>
            <w:noProof/>
            <w:webHidden/>
          </w:rPr>
          <w:fldChar w:fldCharType="end"/>
        </w:r>
      </w:hyperlink>
    </w:p>
    <w:p w14:paraId="6EE7091B" w14:textId="11B08DBD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36" w:history="1">
        <w:r w:rsidRPr="0079493D">
          <w:rPr>
            <w:rStyle w:val="a7"/>
            <w:rFonts w:ascii="宋体" w:hAnsi="宋体"/>
            <w:noProof/>
          </w:rPr>
          <w:t>1.1编写目的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554CD1" w14:textId="0063D73B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37" w:history="1">
        <w:r w:rsidRPr="0079493D">
          <w:rPr>
            <w:rStyle w:val="a7"/>
            <w:rFonts w:ascii="宋体" w:hAnsi="宋体"/>
            <w:noProof/>
          </w:rPr>
          <w:t>1.2项目背景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70B914" w14:textId="12901429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38" w:history="1">
        <w:r w:rsidRPr="0079493D">
          <w:rPr>
            <w:rStyle w:val="a7"/>
            <w:rFonts w:ascii="宋体" w:hAnsi="宋体"/>
            <w:noProof/>
          </w:rPr>
          <w:t>1.3定义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79153A" w14:textId="7426BDF6" w:rsidR="0083086A" w:rsidRDefault="0083086A">
      <w:pPr>
        <w:pStyle w:val="TOC1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39" w:history="1">
        <w:r w:rsidRPr="0079493D">
          <w:rPr>
            <w:rStyle w:val="a7"/>
            <w:rFonts w:ascii="宋体" w:hAnsi="宋体"/>
            <w:noProof/>
          </w:rPr>
          <w:t>2．软件概述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300733" w14:textId="1521A63A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40" w:history="1">
        <w:r w:rsidRPr="0079493D">
          <w:rPr>
            <w:rStyle w:val="a7"/>
            <w:rFonts w:ascii="宋体" w:hAnsi="宋体"/>
            <w:noProof/>
          </w:rPr>
          <w:t>2.1目标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90DAAF" w14:textId="769F4A54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41" w:history="1">
        <w:r w:rsidRPr="0079493D">
          <w:rPr>
            <w:rStyle w:val="a7"/>
            <w:rFonts w:ascii="宋体" w:hAnsi="宋体"/>
            <w:noProof/>
          </w:rPr>
          <w:t>2.2功能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225D64" w14:textId="5C2A88D1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42" w:history="1">
        <w:r w:rsidRPr="0079493D">
          <w:rPr>
            <w:rStyle w:val="a7"/>
            <w:rFonts w:ascii="宋体" w:hAnsi="宋体"/>
            <w:noProof/>
          </w:rPr>
          <w:t>2.3性能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659BCD" w14:textId="42D0812E" w:rsidR="0083086A" w:rsidRDefault="0083086A">
      <w:pPr>
        <w:pStyle w:val="TOC1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43" w:history="1">
        <w:r w:rsidRPr="0079493D">
          <w:rPr>
            <w:rStyle w:val="a7"/>
            <w:noProof/>
          </w:rPr>
          <w:t>3</w:t>
        </w:r>
        <w:r w:rsidRPr="0079493D">
          <w:rPr>
            <w:rStyle w:val="a7"/>
            <w:noProof/>
          </w:rPr>
          <w:t>．运行环境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16AC1D" w14:textId="094F3D27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44" w:history="1">
        <w:r w:rsidRPr="0079493D">
          <w:rPr>
            <w:rStyle w:val="a7"/>
            <w:rFonts w:ascii="宋体" w:hAnsi="宋体"/>
            <w:noProof/>
          </w:rPr>
          <w:t>3.1硬件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D5A78E" w14:textId="6226A2CD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45" w:history="1">
        <w:r w:rsidRPr="0079493D">
          <w:rPr>
            <w:rStyle w:val="a7"/>
            <w:rFonts w:ascii="宋体" w:hAnsi="宋体"/>
            <w:noProof/>
          </w:rPr>
          <w:t>3.2支持软件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89D651" w14:textId="748656A3" w:rsidR="0083086A" w:rsidRDefault="0083086A">
      <w:pPr>
        <w:pStyle w:val="TOC1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46" w:history="1">
        <w:r w:rsidRPr="0079493D">
          <w:rPr>
            <w:rStyle w:val="a7"/>
            <w:noProof/>
          </w:rPr>
          <w:t>4.</w:t>
        </w:r>
        <w:r w:rsidRPr="0079493D">
          <w:rPr>
            <w:rStyle w:val="a7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EFB232" w14:textId="08A85A85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47" w:history="1">
        <w:r w:rsidRPr="0079493D">
          <w:rPr>
            <w:rStyle w:val="a7"/>
            <w:rFonts w:ascii="宋体" w:hAnsi="宋体"/>
            <w:noProof/>
          </w:rPr>
          <w:t>4.1进入网页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42106" w14:textId="482EACBA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48" w:history="1">
        <w:r w:rsidRPr="0079493D">
          <w:rPr>
            <w:rStyle w:val="a7"/>
            <w:rFonts w:ascii="宋体" w:hAnsi="宋体"/>
            <w:noProof/>
          </w:rPr>
          <w:t>4.2账户注册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C3BC92" w14:textId="5BC0F76C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49" w:history="1">
        <w:r w:rsidRPr="0079493D">
          <w:rPr>
            <w:rStyle w:val="a7"/>
            <w:rFonts w:ascii="宋体" w:hAnsi="宋体"/>
            <w:noProof/>
          </w:rPr>
          <w:t>4.3出错和恢复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25FB45" w14:textId="2B213056" w:rsidR="0083086A" w:rsidRDefault="0083086A">
      <w:pPr>
        <w:pStyle w:val="TOC2"/>
        <w:tabs>
          <w:tab w:val="right" w:leader="dot" w:pos="8296"/>
        </w:tabs>
        <w:rPr>
          <w:rFonts w:eastAsiaTheme="minorEastAsia"/>
          <w:noProof/>
          <w:szCs w:val="22"/>
        </w:rPr>
      </w:pPr>
      <w:hyperlink w:anchor="_Toc45551750" w:history="1">
        <w:r w:rsidRPr="0079493D">
          <w:rPr>
            <w:rStyle w:val="a7"/>
            <w:rFonts w:ascii="宋体" w:hAnsi="宋体"/>
            <w:noProof/>
          </w:rPr>
          <w:t>4.4求助查询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01B193" w14:textId="29252B75" w:rsidR="00640A9F" w:rsidRDefault="00AF5991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14:paraId="44061AE9" w14:textId="77777777" w:rsidR="00640A9F" w:rsidRDefault="00640A9F">
      <w:pPr>
        <w:rPr>
          <w:rFonts w:ascii="宋体" w:hAnsi="宋体"/>
        </w:rPr>
      </w:pPr>
    </w:p>
    <w:p w14:paraId="39433390" w14:textId="77777777" w:rsidR="00640A9F" w:rsidRDefault="00640A9F">
      <w:pPr>
        <w:rPr>
          <w:rFonts w:ascii="宋体" w:hAnsi="宋体"/>
        </w:rPr>
      </w:pPr>
    </w:p>
    <w:p w14:paraId="621DE9C3" w14:textId="77777777" w:rsidR="00640A9F" w:rsidRDefault="00640A9F">
      <w:pPr>
        <w:rPr>
          <w:rFonts w:ascii="宋体" w:hAnsi="宋体"/>
        </w:rPr>
      </w:pPr>
    </w:p>
    <w:p w14:paraId="309DBE80" w14:textId="77777777" w:rsidR="00640A9F" w:rsidRDefault="00640A9F">
      <w:pPr>
        <w:rPr>
          <w:rFonts w:ascii="宋体" w:hAnsi="宋体"/>
        </w:rPr>
      </w:pPr>
    </w:p>
    <w:p w14:paraId="2EA1F41E" w14:textId="77777777" w:rsidR="00640A9F" w:rsidRDefault="00640A9F">
      <w:pPr>
        <w:rPr>
          <w:rFonts w:ascii="宋体" w:hAnsi="宋体"/>
        </w:rPr>
      </w:pPr>
    </w:p>
    <w:p w14:paraId="161EDE8B" w14:textId="77777777" w:rsidR="00640A9F" w:rsidRDefault="00640A9F">
      <w:pPr>
        <w:rPr>
          <w:rFonts w:ascii="宋体" w:hAnsi="宋体"/>
        </w:rPr>
      </w:pPr>
    </w:p>
    <w:p w14:paraId="394C4473" w14:textId="77777777" w:rsidR="00640A9F" w:rsidRDefault="00640A9F">
      <w:pPr>
        <w:rPr>
          <w:rFonts w:ascii="宋体" w:hAnsi="宋体"/>
        </w:rPr>
      </w:pPr>
    </w:p>
    <w:p w14:paraId="3DEAD455" w14:textId="77777777" w:rsidR="00640A9F" w:rsidRDefault="00640A9F">
      <w:pPr>
        <w:rPr>
          <w:rFonts w:ascii="宋体" w:hAnsi="宋体"/>
        </w:rPr>
      </w:pPr>
    </w:p>
    <w:p w14:paraId="74E09193" w14:textId="77777777" w:rsidR="00640A9F" w:rsidRDefault="00640A9F">
      <w:pPr>
        <w:rPr>
          <w:rFonts w:ascii="宋体" w:hAnsi="宋体"/>
        </w:rPr>
      </w:pPr>
    </w:p>
    <w:p w14:paraId="663DA64B" w14:textId="77777777" w:rsidR="00640A9F" w:rsidRDefault="00640A9F">
      <w:pPr>
        <w:rPr>
          <w:rFonts w:ascii="宋体" w:hAnsi="宋体"/>
        </w:rPr>
      </w:pPr>
    </w:p>
    <w:p w14:paraId="662168AE" w14:textId="77777777" w:rsidR="00640A9F" w:rsidRDefault="00640A9F">
      <w:pPr>
        <w:rPr>
          <w:rFonts w:ascii="宋体" w:hAnsi="宋体"/>
        </w:rPr>
      </w:pPr>
    </w:p>
    <w:p w14:paraId="2AB9C875" w14:textId="77777777" w:rsidR="00640A9F" w:rsidRDefault="00640A9F">
      <w:pPr>
        <w:rPr>
          <w:rFonts w:ascii="宋体" w:hAnsi="宋体"/>
        </w:rPr>
      </w:pPr>
    </w:p>
    <w:p w14:paraId="344C03E6" w14:textId="77777777" w:rsidR="00640A9F" w:rsidRDefault="00640A9F">
      <w:pPr>
        <w:rPr>
          <w:rFonts w:ascii="宋体" w:hAnsi="宋体"/>
        </w:rPr>
      </w:pPr>
    </w:p>
    <w:p w14:paraId="633E6EC3" w14:textId="77777777" w:rsidR="00640A9F" w:rsidRDefault="00640A9F">
      <w:pPr>
        <w:rPr>
          <w:rFonts w:ascii="宋体" w:hAnsi="宋体"/>
        </w:rPr>
      </w:pPr>
    </w:p>
    <w:p w14:paraId="6D2C115E" w14:textId="77777777" w:rsidR="00640A9F" w:rsidRDefault="00640A9F">
      <w:pPr>
        <w:rPr>
          <w:rFonts w:ascii="宋体" w:hAnsi="宋体"/>
        </w:rPr>
      </w:pPr>
    </w:p>
    <w:p w14:paraId="4EA33DE1" w14:textId="77777777" w:rsidR="00640A9F" w:rsidRDefault="00640A9F">
      <w:pPr>
        <w:rPr>
          <w:rFonts w:ascii="宋体" w:hAnsi="宋体"/>
        </w:rPr>
      </w:pPr>
    </w:p>
    <w:p w14:paraId="6789CEF5" w14:textId="77777777" w:rsidR="00640A9F" w:rsidRDefault="00640A9F">
      <w:pPr>
        <w:rPr>
          <w:rFonts w:ascii="宋体" w:hAnsi="宋体"/>
        </w:rPr>
      </w:pPr>
    </w:p>
    <w:p w14:paraId="2CD56E43" w14:textId="77777777" w:rsidR="00640A9F" w:rsidRDefault="00640A9F">
      <w:pPr>
        <w:rPr>
          <w:rFonts w:ascii="宋体" w:hAnsi="宋体"/>
        </w:rPr>
      </w:pPr>
    </w:p>
    <w:p w14:paraId="12F3D157" w14:textId="77777777" w:rsidR="00640A9F" w:rsidRDefault="00640A9F">
      <w:pPr>
        <w:rPr>
          <w:rFonts w:ascii="宋体" w:hAnsi="宋体"/>
        </w:rPr>
      </w:pPr>
    </w:p>
    <w:p w14:paraId="2EB2B7A5" w14:textId="77777777" w:rsidR="00640A9F" w:rsidRDefault="00AF5991">
      <w:pPr>
        <w:pStyle w:val="1"/>
        <w:rPr>
          <w:rFonts w:ascii="宋体" w:hAnsi="宋体"/>
        </w:rPr>
      </w:pPr>
      <w:bookmarkStart w:id="0" w:name="_Toc45551735"/>
      <w:r>
        <w:rPr>
          <w:rFonts w:ascii="宋体" w:hAnsi="宋体" w:hint="eastAsia"/>
        </w:rPr>
        <w:lastRenderedPageBreak/>
        <w:t>1</w:t>
      </w:r>
      <w:r>
        <w:rPr>
          <w:rFonts w:ascii="宋体" w:hAnsi="宋体" w:hint="eastAsia"/>
        </w:rPr>
        <w:t>．引言</w:t>
      </w:r>
      <w:bookmarkEnd w:id="0"/>
    </w:p>
    <w:p w14:paraId="193C01E5" w14:textId="77777777" w:rsidR="00640A9F" w:rsidRDefault="00AF5991">
      <w:pPr>
        <w:pStyle w:val="2"/>
        <w:rPr>
          <w:rFonts w:ascii="宋体" w:eastAsia="宋体" w:hAnsi="宋体"/>
        </w:rPr>
      </w:pPr>
      <w:bookmarkStart w:id="1" w:name="_Toc45551736"/>
      <w:r>
        <w:rPr>
          <w:rFonts w:ascii="宋体" w:eastAsia="宋体" w:hAnsi="宋体" w:hint="eastAsia"/>
        </w:rPr>
        <w:t>1.1</w:t>
      </w:r>
      <w:r>
        <w:rPr>
          <w:rFonts w:ascii="宋体" w:eastAsia="宋体" w:hAnsi="宋体" w:hint="eastAsia"/>
        </w:rPr>
        <w:t>编写目的</w:t>
      </w:r>
      <w:bookmarkEnd w:id="1"/>
    </w:p>
    <w:p w14:paraId="2E217693" w14:textId="260F0C2E" w:rsidR="00640A9F" w:rsidRDefault="00AF5991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本文档将</w:t>
      </w:r>
      <w:r w:rsidR="00720CE8">
        <w:rPr>
          <w:rFonts w:ascii="宋体" w:hAnsi="宋体" w:hint="eastAsia"/>
        </w:rPr>
        <w:t>气象预测项目管理员</w:t>
      </w:r>
      <w:r>
        <w:rPr>
          <w:rFonts w:ascii="宋体" w:hAnsi="宋体" w:hint="eastAsia"/>
        </w:rPr>
        <w:t>的使用，操作以及维护进行描述，使</w:t>
      </w:r>
      <w:r w:rsidR="00720CE8">
        <w:rPr>
          <w:rFonts w:ascii="宋体" w:hAnsi="宋体" w:hint="eastAsia"/>
        </w:rPr>
        <w:t>普通</w:t>
      </w:r>
      <w:r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能够通过本手册了解本</w:t>
      </w:r>
      <w:r w:rsidR="00720CE8">
        <w:rPr>
          <w:rFonts w:ascii="宋体" w:hAnsi="宋体" w:hint="eastAsia"/>
        </w:rPr>
        <w:t>项目</w:t>
      </w:r>
      <w:r>
        <w:rPr>
          <w:rFonts w:ascii="宋体" w:hAnsi="宋体" w:hint="eastAsia"/>
        </w:rPr>
        <w:t>的用途，并且知道</w:t>
      </w:r>
      <w:r w:rsidR="00720CE8">
        <w:rPr>
          <w:rFonts w:ascii="宋体" w:hAnsi="宋体" w:hint="eastAsia"/>
        </w:rPr>
        <w:t>如何获取自己想要的信息。</w:t>
      </w:r>
    </w:p>
    <w:p w14:paraId="54CEAAB6" w14:textId="77777777" w:rsidR="00640A9F" w:rsidRDefault="00640A9F">
      <w:pPr>
        <w:rPr>
          <w:rFonts w:ascii="宋体" w:hAnsi="宋体"/>
        </w:rPr>
      </w:pPr>
    </w:p>
    <w:p w14:paraId="1777E2A2" w14:textId="77777777" w:rsidR="00640A9F" w:rsidRDefault="00AF5991">
      <w:pPr>
        <w:pStyle w:val="2"/>
        <w:rPr>
          <w:rFonts w:ascii="宋体" w:eastAsia="宋体" w:hAnsi="宋体"/>
        </w:rPr>
      </w:pPr>
      <w:bookmarkStart w:id="2" w:name="_Toc45551737"/>
      <w:r>
        <w:rPr>
          <w:rFonts w:ascii="宋体" w:eastAsia="宋体" w:hAnsi="宋体" w:hint="eastAsia"/>
        </w:rPr>
        <w:t>1.2</w:t>
      </w:r>
      <w:r>
        <w:rPr>
          <w:rFonts w:ascii="宋体" w:eastAsia="宋体" w:hAnsi="宋体" w:hint="eastAsia"/>
        </w:rPr>
        <w:t>项目背景</w:t>
      </w:r>
      <w:bookmarkEnd w:id="2"/>
    </w:p>
    <w:p w14:paraId="5F3BAB73" w14:textId="77777777" w:rsidR="00720CE8" w:rsidRDefault="00720CE8" w:rsidP="00720CE8">
      <w:r>
        <w:rPr>
          <w:rFonts w:hint="eastAsia"/>
        </w:rPr>
        <w:t>1</w:t>
      </w:r>
      <w:r>
        <w:rPr>
          <w:rFonts w:hint="eastAsia"/>
        </w:rPr>
        <w:t>、项目的名称：气象预测。</w:t>
      </w:r>
    </w:p>
    <w:p w14:paraId="0F2D3957" w14:textId="77777777" w:rsidR="00720CE8" w:rsidRDefault="00720CE8" w:rsidP="00720CE8">
      <w:r>
        <w:rPr>
          <w:rFonts w:hint="eastAsia"/>
        </w:rPr>
        <w:t>2</w:t>
      </w:r>
      <w:r>
        <w:rPr>
          <w:rFonts w:hint="eastAsia"/>
        </w:rPr>
        <w:t>、开发工具与语言：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与</w:t>
      </w:r>
      <w:r>
        <w:rPr>
          <w:rFonts w:hint="eastAsia"/>
        </w:rPr>
        <w:t>python</w:t>
      </w:r>
      <w:r>
        <w:rPr>
          <w:rFonts w:hint="eastAsia"/>
        </w:rPr>
        <w:t>为主。</w:t>
      </w:r>
    </w:p>
    <w:p w14:paraId="54FD7AEC" w14:textId="77777777" w:rsidR="00720CE8" w:rsidRDefault="00720CE8" w:rsidP="00720CE8">
      <w:r>
        <w:rPr>
          <w:rFonts w:hint="eastAsia"/>
        </w:rPr>
        <w:t>3</w:t>
      </w:r>
      <w:r>
        <w:rPr>
          <w:rFonts w:hint="eastAsia"/>
        </w:rPr>
        <w:t>、项目的任务提出者：北京交通大学软件学院小学期李宇老师。</w:t>
      </w:r>
    </w:p>
    <w:p w14:paraId="1B61920B" w14:textId="77777777" w:rsidR="00720CE8" w:rsidRDefault="00720CE8" w:rsidP="00720CE8">
      <w:r>
        <w:rPr>
          <w:rFonts w:hint="eastAsia"/>
        </w:rPr>
        <w:t>4</w:t>
      </w:r>
      <w:r>
        <w:rPr>
          <w:rFonts w:hint="eastAsia"/>
        </w:rPr>
        <w:t>、开发者：周润佳、薛辉杰、王伟安、王澳、李坤。</w:t>
      </w:r>
      <w:r>
        <w:t xml:space="preserve"> </w:t>
      </w:r>
    </w:p>
    <w:p w14:paraId="092C6F77" w14:textId="77777777" w:rsidR="00720CE8" w:rsidRDefault="00720CE8" w:rsidP="00720CE8">
      <w:r>
        <w:rPr>
          <w:rFonts w:hint="eastAsia"/>
        </w:rPr>
        <w:t>5</w:t>
      </w:r>
      <w:r>
        <w:rPr>
          <w:rFonts w:hint="eastAsia"/>
        </w:rPr>
        <w:t>、用户：所有人。</w:t>
      </w:r>
    </w:p>
    <w:p w14:paraId="08BCD5F1" w14:textId="77777777" w:rsidR="00720CE8" w:rsidRDefault="00720CE8" w:rsidP="00720CE8">
      <w:r>
        <w:rPr>
          <w:rFonts w:hint="eastAsia"/>
        </w:rPr>
        <w:t>6</w:t>
      </w:r>
      <w:r>
        <w:rPr>
          <w:rFonts w:hint="eastAsia"/>
        </w:rPr>
        <w:t>、实现项目的单位：软件学院小</w:t>
      </w:r>
      <w:proofErr w:type="gramStart"/>
      <w:r>
        <w:rPr>
          <w:rFonts w:hint="eastAsia"/>
        </w:rPr>
        <w:t>学期周润佳组</w:t>
      </w:r>
      <w:proofErr w:type="gramEnd"/>
      <w:r>
        <w:rPr>
          <w:rFonts w:hint="eastAsia"/>
        </w:rPr>
        <w:t>。</w:t>
      </w:r>
    </w:p>
    <w:p w14:paraId="2DD1F46C" w14:textId="77777777" w:rsidR="00640A9F" w:rsidRPr="00720CE8" w:rsidRDefault="00640A9F">
      <w:pPr>
        <w:rPr>
          <w:rFonts w:ascii="宋体" w:hAnsi="宋体"/>
        </w:rPr>
      </w:pPr>
    </w:p>
    <w:p w14:paraId="6A9A9B63" w14:textId="77777777" w:rsidR="00640A9F" w:rsidRDefault="00AF5991">
      <w:pPr>
        <w:pStyle w:val="2"/>
        <w:rPr>
          <w:rFonts w:ascii="宋体" w:eastAsia="宋体" w:hAnsi="宋体"/>
        </w:rPr>
      </w:pPr>
      <w:bookmarkStart w:id="3" w:name="_Toc45551738"/>
      <w:r>
        <w:rPr>
          <w:rFonts w:ascii="宋体" w:eastAsia="宋体" w:hAnsi="宋体" w:hint="eastAsia"/>
        </w:rPr>
        <w:t>1.3</w:t>
      </w:r>
      <w:r>
        <w:rPr>
          <w:rFonts w:ascii="宋体" w:eastAsia="宋体" w:hAnsi="宋体" w:hint="eastAsia"/>
        </w:rPr>
        <w:t>定义</w:t>
      </w:r>
      <w:bookmarkEnd w:id="3"/>
    </w:p>
    <w:p w14:paraId="48482218" w14:textId="1F3AB0DD" w:rsidR="00640A9F" w:rsidRDefault="00720CE8">
      <w:pPr>
        <w:rPr>
          <w:rFonts w:ascii="宋体" w:hAnsi="宋体"/>
        </w:rPr>
      </w:pPr>
      <w:r>
        <w:rPr>
          <w:rFonts w:ascii="宋体" w:hAnsi="宋体" w:hint="eastAsia"/>
        </w:rPr>
        <w:t>气象预测项目管理员以及</w:t>
      </w:r>
      <w:r w:rsidR="00AF5991">
        <w:rPr>
          <w:rFonts w:ascii="宋体" w:hAnsi="宋体" w:hint="eastAsia"/>
        </w:rPr>
        <w:t>用户手册</w:t>
      </w:r>
    </w:p>
    <w:p w14:paraId="1250D999" w14:textId="77777777" w:rsidR="00640A9F" w:rsidRDefault="00AF5991">
      <w:pPr>
        <w:pStyle w:val="1"/>
        <w:rPr>
          <w:rFonts w:ascii="宋体" w:hAnsi="宋体"/>
        </w:rPr>
      </w:pPr>
      <w:bookmarkStart w:id="4" w:name="_Toc45551739"/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．软件概述</w:t>
      </w:r>
      <w:bookmarkEnd w:id="4"/>
    </w:p>
    <w:p w14:paraId="42B8851E" w14:textId="77777777" w:rsidR="00640A9F" w:rsidRDefault="00AF5991">
      <w:pPr>
        <w:pStyle w:val="2"/>
        <w:rPr>
          <w:rFonts w:ascii="宋体" w:eastAsia="宋体" w:hAnsi="宋体"/>
        </w:rPr>
      </w:pPr>
      <w:bookmarkStart w:id="5" w:name="_Toc45551740"/>
      <w:r>
        <w:rPr>
          <w:rFonts w:ascii="宋体" w:eastAsia="宋体" w:hAnsi="宋体" w:hint="eastAsia"/>
        </w:rPr>
        <w:t>2.1</w:t>
      </w:r>
      <w:r>
        <w:rPr>
          <w:rFonts w:ascii="宋体" w:eastAsia="宋体" w:hAnsi="宋体" w:hint="eastAsia"/>
        </w:rPr>
        <w:t>目标</w:t>
      </w:r>
      <w:bookmarkEnd w:id="5"/>
    </w:p>
    <w:p w14:paraId="3BD7B521" w14:textId="6EB343AC" w:rsidR="00640A9F" w:rsidRDefault="00AF5991">
      <w:pPr>
        <w:ind w:firstLineChars="200" w:firstLine="420"/>
      </w:pPr>
      <w:r>
        <w:rPr>
          <w:rFonts w:ascii="宋体" w:hAnsi="宋体" w:hint="eastAsia"/>
        </w:rPr>
        <w:t>本项目力争成为能让</w:t>
      </w:r>
      <w:r w:rsidR="00720CE8">
        <w:rPr>
          <w:rFonts w:ascii="宋体" w:hAnsi="宋体" w:hint="eastAsia"/>
        </w:rPr>
        <w:t>用户快捷方便的获取全国各省会城市气温信息</w:t>
      </w:r>
      <w:r>
        <w:rPr>
          <w:rFonts w:ascii="宋体" w:hAnsi="宋体" w:hint="eastAsia"/>
        </w:rPr>
        <w:t>，所以我们会尽力去优化界面、</w:t>
      </w:r>
      <w:r w:rsidR="00720CE8">
        <w:rPr>
          <w:rFonts w:ascii="宋体" w:hAnsi="宋体" w:hint="eastAsia"/>
        </w:rPr>
        <w:t>维护系统流畅</w:t>
      </w:r>
      <w:r>
        <w:rPr>
          <w:rFonts w:ascii="宋体" w:hAnsi="宋体" w:hint="eastAsia"/>
        </w:rPr>
        <w:t>，增强</w:t>
      </w:r>
      <w:r w:rsidR="00720CE8">
        <w:rPr>
          <w:rFonts w:ascii="宋体" w:hAnsi="宋体" w:hint="eastAsia"/>
        </w:rPr>
        <w:t>预测数据的精确度</w:t>
      </w:r>
      <w:r>
        <w:rPr>
          <w:rFonts w:ascii="宋体" w:hAnsi="宋体" w:hint="eastAsia"/>
        </w:rPr>
        <w:t>。</w:t>
      </w:r>
      <w:r w:rsidR="00720CE8">
        <w:rPr>
          <w:rFonts w:ascii="宋体" w:hAnsi="宋体" w:hint="eastAsia"/>
        </w:rPr>
        <w:t>使得用户</w:t>
      </w:r>
      <w:r>
        <w:rPr>
          <w:rFonts w:ascii="宋体" w:hAnsi="宋体" w:hint="eastAsia"/>
        </w:rPr>
        <w:t>在使用过程中流畅，不出现错误。</w:t>
      </w:r>
    </w:p>
    <w:p w14:paraId="5D4C75AC" w14:textId="77777777" w:rsidR="00640A9F" w:rsidRDefault="00AF5991">
      <w:pPr>
        <w:pStyle w:val="2"/>
        <w:rPr>
          <w:rFonts w:ascii="宋体" w:eastAsia="宋体" w:hAnsi="宋体"/>
        </w:rPr>
      </w:pPr>
      <w:bookmarkStart w:id="6" w:name="_Toc45551741"/>
      <w:r>
        <w:rPr>
          <w:rFonts w:ascii="宋体" w:eastAsia="宋体" w:hAnsi="宋体" w:hint="eastAsia"/>
        </w:rPr>
        <w:t>2.2</w:t>
      </w:r>
      <w:r>
        <w:rPr>
          <w:rFonts w:ascii="宋体" w:eastAsia="宋体" w:hAnsi="宋体" w:hint="eastAsia"/>
        </w:rPr>
        <w:t>功能</w:t>
      </w:r>
      <w:bookmarkEnd w:id="6"/>
    </w:p>
    <w:p w14:paraId="39F35D68" w14:textId="50E614D5" w:rsidR="00720CE8" w:rsidRPr="00720CE8" w:rsidRDefault="00720CE8" w:rsidP="00720CE8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本项目旨在</w:t>
      </w:r>
      <w:r w:rsidRPr="00720CE8">
        <w:rPr>
          <w:rFonts w:ascii="宋体" w:hAnsi="宋体" w:hint="eastAsia"/>
        </w:rPr>
        <w:t>实现准确、及时、全面地反映全国气温现状、未来七天气温的发展趋势，为用户出行管理等提供科学依据，使得用户能够了解气候变化并做出预防。</w:t>
      </w:r>
    </w:p>
    <w:p w14:paraId="594B3AA6" w14:textId="48533360" w:rsidR="00640A9F" w:rsidRDefault="00720CE8" w:rsidP="00720CE8">
      <w:pPr>
        <w:ind w:firstLineChars="200" w:firstLine="420"/>
      </w:pPr>
      <w:r w:rsidRPr="00720CE8">
        <w:rPr>
          <w:rFonts w:ascii="宋体" w:hAnsi="宋体" w:hint="eastAsia"/>
        </w:rPr>
        <w:t>同时实现公司的用户、角色与部门管理。</w:t>
      </w:r>
      <w:r w:rsidR="00AF5991">
        <w:rPr>
          <w:rFonts w:ascii="宋体" w:hAnsi="宋体" w:hint="eastAsia"/>
        </w:rPr>
        <w:t>。</w:t>
      </w:r>
    </w:p>
    <w:p w14:paraId="3615D31D" w14:textId="77777777" w:rsidR="00640A9F" w:rsidRDefault="00AF5991">
      <w:pPr>
        <w:pStyle w:val="2"/>
        <w:rPr>
          <w:rFonts w:ascii="宋体" w:eastAsia="宋体" w:hAnsi="宋体"/>
        </w:rPr>
      </w:pPr>
      <w:bookmarkStart w:id="7" w:name="_Toc45551742"/>
      <w:r>
        <w:rPr>
          <w:rFonts w:ascii="宋体" w:eastAsia="宋体" w:hAnsi="宋体" w:hint="eastAsia"/>
        </w:rPr>
        <w:lastRenderedPageBreak/>
        <w:t>2.3</w:t>
      </w:r>
      <w:r>
        <w:rPr>
          <w:rFonts w:ascii="宋体" w:eastAsia="宋体" w:hAnsi="宋体" w:hint="eastAsia"/>
        </w:rPr>
        <w:t>性能</w:t>
      </w:r>
      <w:bookmarkEnd w:id="7"/>
    </w:p>
    <w:p w14:paraId="7E50CD15" w14:textId="77777777" w:rsidR="00640A9F" w:rsidRDefault="00AF5991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精确度</w:t>
      </w:r>
    </w:p>
    <w:p w14:paraId="7CD89EC1" w14:textId="4AD05945" w:rsidR="00640A9F" w:rsidRPr="00720CE8" w:rsidRDefault="00720CE8" w:rsidP="00720CE8">
      <w:pPr>
        <w:pStyle w:val="a8"/>
        <w:numPr>
          <w:ilvl w:val="0"/>
          <w:numId w:val="2"/>
        </w:numPr>
        <w:ind w:firstLineChars="0"/>
        <w:rPr>
          <w:rFonts w:ascii="宋体" w:hAnsi="宋体"/>
        </w:rPr>
      </w:pPr>
      <w:r w:rsidRPr="00720CE8">
        <w:rPr>
          <w:rFonts w:ascii="宋体" w:hAnsi="宋体" w:hint="eastAsia"/>
        </w:rPr>
        <w:t>通过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>ARIMA</w:t>
      </w:r>
      <w:r>
        <w:rPr>
          <w:rFonts w:ascii="宋体" w:hAnsi="宋体" w:hint="eastAsia"/>
        </w:rPr>
        <w:t>模型实现准确的气温预测</w:t>
      </w:r>
      <w:r w:rsidR="00AF5991" w:rsidRPr="00720CE8">
        <w:rPr>
          <w:rFonts w:ascii="宋体" w:hAnsi="宋体" w:hint="eastAsia"/>
        </w:rPr>
        <w:t>。</w:t>
      </w:r>
    </w:p>
    <w:p w14:paraId="04D6D90B" w14:textId="72BB8357" w:rsidR="00640A9F" w:rsidRPr="00720CE8" w:rsidRDefault="00720CE8" w:rsidP="00720CE8">
      <w:pPr>
        <w:pStyle w:val="a8"/>
        <w:numPr>
          <w:ilvl w:val="0"/>
          <w:numId w:val="2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通过</w:t>
      </w:r>
      <w:proofErr w:type="gramStart"/>
      <w:r>
        <w:rPr>
          <w:rFonts w:ascii="宋体" w:hAnsi="宋体" w:hint="eastAsia"/>
        </w:rPr>
        <w:t>爬取中国气象网</w:t>
      </w:r>
      <w:proofErr w:type="gramEnd"/>
      <w:r>
        <w:rPr>
          <w:rFonts w:ascii="宋体" w:hAnsi="宋体" w:hint="eastAsia"/>
        </w:rPr>
        <w:t>的实时数据向用户展示准确的实时气温。</w:t>
      </w:r>
    </w:p>
    <w:p w14:paraId="41512136" w14:textId="77777777" w:rsidR="00640A9F" w:rsidRDefault="00AF5991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时</w:t>
      </w:r>
      <w:r>
        <w:rPr>
          <w:rFonts w:ascii="宋体" w:hAnsi="宋体" w:hint="eastAsia"/>
        </w:rPr>
        <w:t>间特性</w:t>
      </w:r>
    </w:p>
    <w:p w14:paraId="5879283B" w14:textId="139B1BA6" w:rsidR="00640A9F" w:rsidRDefault="00720CE8" w:rsidP="00720CE8">
      <w:pPr>
        <w:ind w:firstLineChars="200" w:firstLine="420"/>
        <w:rPr>
          <w:rFonts w:ascii="宋体" w:hAnsi="宋体"/>
        </w:rPr>
      </w:pPr>
      <w:r w:rsidRPr="00720CE8">
        <w:rPr>
          <w:rFonts w:ascii="宋体" w:hAnsi="宋体" w:hint="eastAsia"/>
        </w:rPr>
        <w:t>为了保证预测数据的准确性以及用户的使用体验，选取未来7天就行气温预测。同时对于当天气温有</w:t>
      </w:r>
      <w:proofErr w:type="gramStart"/>
      <w:r w:rsidRPr="00720CE8">
        <w:rPr>
          <w:rFonts w:ascii="宋体" w:hAnsi="宋体" w:hint="eastAsia"/>
        </w:rPr>
        <w:t>实时气温</w:t>
      </w:r>
      <w:proofErr w:type="gramEnd"/>
      <w:r w:rsidRPr="00720CE8">
        <w:rPr>
          <w:rFonts w:ascii="宋体" w:hAnsi="宋体" w:hint="eastAsia"/>
        </w:rPr>
        <w:t>展示。</w:t>
      </w:r>
    </w:p>
    <w:p w14:paraId="3B093813" w14:textId="1AE436F4" w:rsidR="00640A9F" w:rsidRDefault="00720CE8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流畅性</w:t>
      </w:r>
    </w:p>
    <w:p w14:paraId="342E9496" w14:textId="687D83C3" w:rsidR="00640A9F" w:rsidRDefault="00720CE8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为了保证用户浏览网页时的方便快捷，对前端的流畅性就行了改进。提升用户使用</w:t>
      </w:r>
      <w:r w:rsidR="00B32BD5">
        <w:rPr>
          <w:rFonts w:ascii="宋体" w:hAnsi="宋体" w:hint="eastAsia"/>
        </w:rPr>
        <w:t>体验。</w:t>
      </w:r>
    </w:p>
    <w:p w14:paraId="7A0706CB" w14:textId="77777777" w:rsidR="00640A9F" w:rsidRDefault="00AF5991">
      <w:pPr>
        <w:pStyle w:val="1"/>
      </w:pPr>
      <w:bookmarkStart w:id="8" w:name="_Toc45551743"/>
      <w:r>
        <w:rPr>
          <w:rFonts w:hint="eastAsia"/>
        </w:rPr>
        <w:t>3</w:t>
      </w:r>
      <w:r>
        <w:rPr>
          <w:rFonts w:hint="eastAsia"/>
        </w:rPr>
        <w:t>．运行环境</w:t>
      </w:r>
      <w:bookmarkEnd w:id="8"/>
    </w:p>
    <w:p w14:paraId="7A9CA4CF" w14:textId="77777777" w:rsidR="00640A9F" w:rsidRDefault="00AF5991">
      <w:pPr>
        <w:pStyle w:val="2"/>
        <w:rPr>
          <w:rFonts w:ascii="宋体" w:eastAsia="宋体" w:hAnsi="宋体"/>
        </w:rPr>
      </w:pPr>
      <w:bookmarkStart w:id="9" w:name="_Toc45551744"/>
      <w:r>
        <w:rPr>
          <w:rFonts w:ascii="宋体" w:eastAsia="宋体" w:hAnsi="宋体" w:hint="eastAsia"/>
        </w:rPr>
        <w:t>3.1</w:t>
      </w:r>
      <w:r>
        <w:rPr>
          <w:rFonts w:ascii="宋体" w:eastAsia="宋体" w:hAnsi="宋体" w:hint="eastAsia"/>
        </w:rPr>
        <w:t>硬件</w:t>
      </w:r>
      <w:bookmarkEnd w:id="9"/>
    </w:p>
    <w:p w14:paraId="666B9E32" w14:textId="357A22BD" w:rsidR="00640A9F" w:rsidRDefault="00B32BD5">
      <w:pPr>
        <w:ind w:firstLineChars="200" w:firstLine="420"/>
      </w:pPr>
      <w:r>
        <w:rPr>
          <w:rFonts w:hint="eastAsia"/>
        </w:rPr>
        <w:t>对于普通用户，只要可以浏览网页即可</w:t>
      </w:r>
      <w:r w:rsidR="00AF5991">
        <w:rPr>
          <w:rFonts w:hint="eastAsia"/>
        </w:rPr>
        <w:t>。</w:t>
      </w:r>
    </w:p>
    <w:p w14:paraId="49A0CDE3" w14:textId="77777777" w:rsidR="00640A9F" w:rsidRDefault="00AF5991">
      <w:pPr>
        <w:pStyle w:val="2"/>
        <w:rPr>
          <w:rFonts w:ascii="宋体" w:eastAsia="宋体" w:hAnsi="宋体"/>
        </w:rPr>
      </w:pPr>
      <w:bookmarkStart w:id="10" w:name="_Toc45551745"/>
      <w:r>
        <w:rPr>
          <w:rFonts w:ascii="宋体" w:eastAsia="宋体" w:hAnsi="宋体" w:hint="eastAsia"/>
        </w:rPr>
        <w:t>3.2</w:t>
      </w:r>
      <w:r>
        <w:rPr>
          <w:rFonts w:ascii="宋体" w:eastAsia="宋体" w:hAnsi="宋体" w:hint="eastAsia"/>
        </w:rPr>
        <w:t>支持软件</w:t>
      </w:r>
      <w:bookmarkEnd w:id="10"/>
    </w:p>
    <w:p w14:paraId="02887E54" w14:textId="77777777" w:rsidR="00B32BD5" w:rsidRDefault="00AF5991" w:rsidP="00B32BD5">
      <w:pPr>
        <w:ind w:firstLineChars="200" w:firstLine="420"/>
      </w:pPr>
      <w:r>
        <w:rPr>
          <w:rFonts w:hint="eastAsia"/>
        </w:rPr>
        <w:t>本</w:t>
      </w:r>
      <w:r w:rsidR="00B32BD5">
        <w:rPr>
          <w:rFonts w:hint="eastAsia"/>
        </w:rPr>
        <w:t>项目对于普通用户只需安装浏览器并且保证网络正常即可访问网页</w:t>
      </w:r>
      <w:r>
        <w:rPr>
          <w:rFonts w:hint="eastAsia"/>
        </w:rPr>
        <w:t>。</w:t>
      </w:r>
      <w:r w:rsidR="00B32BD5">
        <w:rPr>
          <w:rFonts w:hint="eastAsia"/>
        </w:rPr>
        <w:t>在后台服务器开启的情况下，所以用户都可以通过浏览器访问</w:t>
      </w:r>
      <w:hyperlink r:id="rId13" w:history="1">
        <w:r w:rsidR="00B32BD5" w:rsidRPr="00263AD6">
          <w:rPr>
            <w:rStyle w:val="a7"/>
          </w:rPr>
          <w:t>http://xiaoxueqi.natapp1.cc/blog</w:t>
        </w:r>
      </w:hyperlink>
      <w:r w:rsidR="00B32BD5">
        <w:rPr>
          <w:rFonts w:hint="eastAsia"/>
        </w:rPr>
        <w:t>。</w:t>
      </w:r>
    </w:p>
    <w:p w14:paraId="3907629E" w14:textId="49631443" w:rsidR="00640A9F" w:rsidRPr="00B32BD5" w:rsidRDefault="00640A9F">
      <w:pPr>
        <w:ind w:firstLineChars="200" w:firstLine="420"/>
        <w:rPr>
          <w:rFonts w:ascii="宋体" w:hAnsi="宋体"/>
        </w:rPr>
      </w:pPr>
    </w:p>
    <w:p w14:paraId="6B5F297A" w14:textId="77777777" w:rsidR="00640A9F" w:rsidRDefault="00AF5991">
      <w:pPr>
        <w:pStyle w:val="1"/>
      </w:pPr>
      <w:bookmarkStart w:id="11" w:name="_Toc45551746"/>
      <w:r>
        <w:rPr>
          <w:rFonts w:hint="eastAsia"/>
        </w:rPr>
        <w:t>4.</w:t>
      </w:r>
      <w:r>
        <w:rPr>
          <w:rFonts w:hint="eastAsia"/>
        </w:rPr>
        <w:t>使用说明</w:t>
      </w:r>
      <w:bookmarkEnd w:id="11"/>
    </w:p>
    <w:p w14:paraId="3CC7249B" w14:textId="113BAEC9" w:rsidR="00640A9F" w:rsidRDefault="00AF5991">
      <w:pPr>
        <w:pStyle w:val="2"/>
        <w:rPr>
          <w:rFonts w:ascii="宋体" w:eastAsia="宋体" w:hAnsi="宋体"/>
        </w:rPr>
      </w:pPr>
      <w:bookmarkStart w:id="12" w:name="_Toc45551747"/>
      <w:r>
        <w:rPr>
          <w:rFonts w:ascii="宋体" w:eastAsia="宋体" w:hAnsi="宋体" w:hint="eastAsia"/>
        </w:rPr>
        <w:t>4.1</w:t>
      </w:r>
      <w:r w:rsidR="00B32BD5">
        <w:rPr>
          <w:rFonts w:ascii="宋体" w:eastAsia="宋体" w:hAnsi="宋体" w:hint="eastAsia"/>
        </w:rPr>
        <w:t>进入网页</w:t>
      </w:r>
      <w:bookmarkEnd w:id="12"/>
      <w:r w:rsidR="00B32BD5">
        <w:rPr>
          <w:rFonts w:ascii="宋体" w:eastAsia="宋体" w:hAnsi="宋体"/>
        </w:rPr>
        <w:t xml:space="preserve"> </w:t>
      </w:r>
    </w:p>
    <w:p w14:paraId="3ED42EBE" w14:textId="423DD116" w:rsidR="00640A9F" w:rsidRDefault="00B32BD5">
      <w:pPr>
        <w:ind w:firstLineChars="200" w:firstLine="420"/>
      </w:pPr>
      <w:r>
        <w:rPr>
          <w:rFonts w:hint="eastAsia"/>
        </w:rPr>
        <w:t>通过浏览器访问</w:t>
      </w:r>
      <w:hyperlink r:id="rId14" w:history="1">
        <w:r w:rsidRPr="00263AD6">
          <w:rPr>
            <w:rStyle w:val="a7"/>
          </w:rPr>
          <w:t>http://xiaoxueqi.natapp1.cc/blog</w:t>
        </w:r>
      </w:hyperlink>
      <w:r w:rsidR="00AF5991">
        <w:rPr>
          <w:rFonts w:hint="eastAsia"/>
        </w:rPr>
        <w:t>。</w:t>
      </w:r>
    </w:p>
    <w:p w14:paraId="6D120018" w14:textId="467A33CE" w:rsidR="00640A9F" w:rsidRDefault="00AF5991">
      <w:pPr>
        <w:pStyle w:val="2"/>
        <w:rPr>
          <w:rFonts w:ascii="宋体" w:eastAsia="宋体" w:hAnsi="宋体"/>
        </w:rPr>
      </w:pPr>
      <w:bookmarkStart w:id="13" w:name="_Toc45551748"/>
      <w:r>
        <w:rPr>
          <w:rFonts w:ascii="宋体" w:eastAsia="宋体" w:hAnsi="宋体" w:hint="eastAsia"/>
        </w:rPr>
        <w:t>4.2</w:t>
      </w:r>
      <w:r w:rsidR="00B32BD5">
        <w:rPr>
          <w:rFonts w:ascii="宋体" w:eastAsia="宋体" w:hAnsi="宋体" w:hint="eastAsia"/>
        </w:rPr>
        <w:t>账户注册</w:t>
      </w:r>
      <w:bookmarkEnd w:id="13"/>
    </w:p>
    <w:p w14:paraId="490A19E3" w14:textId="7E6F8BF5" w:rsidR="00640A9F" w:rsidRDefault="00B32BD5">
      <w:pPr>
        <w:ind w:firstLineChars="200" w:firstLine="420"/>
      </w:pPr>
      <w:r>
        <w:rPr>
          <w:rFonts w:hint="eastAsia"/>
        </w:rPr>
        <w:t>进入网页后会有欢迎界面，</w:t>
      </w:r>
      <w:r>
        <w:rPr>
          <w:rFonts w:hint="eastAsia"/>
        </w:rPr>
        <w:t>5</w:t>
      </w:r>
      <w:r>
        <w:rPr>
          <w:rFonts w:hint="eastAsia"/>
        </w:rPr>
        <w:t>秒后自动跳转至首页，普通用户即可浏览全国气温。</w:t>
      </w:r>
    </w:p>
    <w:p w14:paraId="185928F2" w14:textId="3D4FFF89" w:rsidR="00B32BD5" w:rsidRDefault="00B32BD5">
      <w:pPr>
        <w:ind w:firstLineChars="200" w:firstLine="420"/>
      </w:pPr>
      <w:r>
        <w:rPr>
          <w:rFonts w:hint="eastAsia"/>
        </w:rPr>
        <w:t>点击获取今日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高温与获取今日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低温，等待</w:t>
      </w:r>
      <w:r>
        <w:rPr>
          <w:rFonts w:hint="eastAsia"/>
        </w:rPr>
        <w:t>2</w:t>
      </w:r>
      <w:r>
        <w:rPr>
          <w:rFonts w:hint="eastAsia"/>
        </w:rPr>
        <w:t>秒（用于从中国</w:t>
      </w:r>
      <w:proofErr w:type="gramStart"/>
      <w:r>
        <w:rPr>
          <w:rFonts w:hint="eastAsia"/>
        </w:rPr>
        <w:t>气象网爬取</w:t>
      </w:r>
      <w:proofErr w:type="gramEnd"/>
      <w:r>
        <w:rPr>
          <w:rFonts w:hint="eastAsia"/>
        </w:rPr>
        <w:t>当前实时气温），在中国地图便会以温差图的方式展现给用户。</w:t>
      </w:r>
    </w:p>
    <w:p w14:paraId="0F9E3AA7" w14:textId="5182268C" w:rsidR="00B32BD5" w:rsidRDefault="00B32BD5" w:rsidP="00B32BD5">
      <w:pPr>
        <w:ind w:firstLineChars="200" w:firstLine="420"/>
      </w:pPr>
      <w:r>
        <w:rPr>
          <w:rFonts w:hint="eastAsia"/>
        </w:rPr>
        <w:t>点击地图上任意一个省份，则折线图柱状图</w:t>
      </w:r>
      <w:proofErr w:type="gramStart"/>
      <w:r>
        <w:rPr>
          <w:rFonts w:hint="eastAsia"/>
        </w:rPr>
        <w:t>点状图会变为</w:t>
      </w:r>
      <w:proofErr w:type="gramEnd"/>
      <w:r>
        <w:rPr>
          <w:rFonts w:hint="eastAsia"/>
        </w:rPr>
        <w:t>响应的气温预测，预测未来天的温度，包括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高温，最低温和平均温度。同时还有一个折线图显示实际温度与预测温度的偏差，使得用户方便查看预测的精确度。</w:t>
      </w:r>
    </w:p>
    <w:p w14:paraId="090DA58D" w14:textId="37807DB7" w:rsidR="00B32BD5" w:rsidRDefault="00B32BD5" w:rsidP="00B32BD5">
      <w:pPr>
        <w:ind w:firstLineChars="200" w:firstLine="420"/>
      </w:pPr>
      <w:r>
        <w:rPr>
          <w:rFonts w:hint="eastAsia"/>
        </w:rPr>
        <w:lastRenderedPageBreak/>
        <w:t>点击显示，则会显示这个省份近</w:t>
      </w:r>
      <w:r>
        <w:rPr>
          <w:rFonts w:hint="eastAsia"/>
        </w:rPr>
        <w:t>30</w:t>
      </w:r>
      <w:r>
        <w:rPr>
          <w:rFonts w:hint="eastAsia"/>
        </w:rPr>
        <w:t>年的气温的实际数据折线（蓝色线）以及预测未来</w:t>
      </w:r>
      <w:r>
        <w:rPr>
          <w:rFonts w:hint="eastAsia"/>
        </w:rPr>
        <w:t>90</w:t>
      </w:r>
      <w:r>
        <w:rPr>
          <w:rFonts w:hint="eastAsia"/>
        </w:rPr>
        <w:t>天的气温折线（黄色线）。</w:t>
      </w:r>
    </w:p>
    <w:p w14:paraId="57639F49" w14:textId="1A36C25A" w:rsidR="00B32BD5" w:rsidRDefault="00B32BD5" w:rsidP="00B32BD5">
      <w:pPr>
        <w:ind w:firstLineChars="200" w:firstLine="420"/>
      </w:pPr>
      <w:r>
        <w:rPr>
          <w:rFonts w:hint="eastAsia"/>
        </w:rPr>
        <w:t>对于公司用户，普通用户可以通过注册成为公司用户，并且默认为部门</w:t>
      </w:r>
      <w:r>
        <w:rPr>
          <w:rFonts w:hint="eastAsia"/>
        </w:rPr>
        <w:t>1</w:t>
      </w:r>
      <w:r>
        <w:rPr>
          <w:rFonts w:hint="eastAsia"/>
        </w:rPr>
        <w:t>的普通员工，普通员工就行登录，便会到达</w:t>
      </w:r>
      <w:r w:rsidR="00BC324C">
        <w:rPr>
          <w:rFonts w:hint="eastAsia"/>
        </w:rPr>
        <w:t>员工界面，只显示本部门员工信息。</w:t>
      </w:r>
    </w:p>
    <w:p w14:paraId="41CABFFA" w14:textId="58D3CDDB" w:rsidR="00BC324C" w:rsidRDefault="00BC324C" w:rsidP="00B32BD5">
      <w:pPr>
        <w:ind w:firstLineChars="200" w:firstLine="420"/>
      </w:pPr>
      <w:r>
        <w:rPr>
          <w:rFonts w:hint="eastAsia"/>
        </w:rPr>
        <w:t>对于经理，登录后会跳转到经理界面，经理可对本部门的员工就行增删改查。</w:t>
      </w:r>
    </w:p>
    <w:p w14:paraId="508D3D46" w14:textId="334A03A1" w:rsidR="00BC324C" w:rsidRDefault="00BC324C" w:rsidP="00B32BD5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EO</w:t>
      </w:r>
      <w:r>
        <w:rPr>
          <w:rFonts w:hint="eastAsia"/>
        </w:rPr>
        <w:t>，登录后跳转到</w:t>
      </w:r>
      <w:r>
        <w:rPr>
          <w:rFonts w:hint="eastAsia"/>
        </w:rPr>
        <w:t>C</w:t>
      </w:r>
      <w:r>
        <w:t>EO</w:t>
      </w:r>
      <w:r>
        <w:rPr>
          <w:rFonts w:hint="eastAsia"/>
        </w:rPr>
        <w:t>界面，</w:t>
      </w:r>
      <w:r>
        <w:rPr>
          <w:rFonts w:hint="eastAsia"/>
        </w:rPr>
        <w:t>C</w:t>
      </w:r>
      <w:r>
        <w:t>EO</w:t>
      </w:r>
      <w:r>
        <w:rPr>
          <w:rFonts w:hint="eastAsia"/>
        </w:rPr>
        <w:t>可对各个部门就行增删改查。增加部门时还需要输入一名用户的名字，使其成为新增部门的经理。</w:t>
      </w:r>
    </w:p>
    <w:p w14:paraId="7D2A27EC" w14:textId="1C28477B" w:rsidR="00640A9F" w:rsidRDefault="00AF5991">
      <w:pPr>
        <w:pStyle w:val="2"/>
        <w:rPr>
          <w:rFonts w:ascii="宋体" w:eastAsia="宋体" w:hAnsi="宋体"/>
        </w:rPr>
      </w:pPr>
      <w:bookmarkStart w:id="14" w:name="_Toc45551749"/>
      <w:r>
        <w:rPr>
          <w:rFonts w:ascii="宋体" w:eastAsia="宋体" w:hAnsi="宋体" w:hint="eastAsia"/>
        </w:rPr>
        <w:t>4.</w:t>
      </w:r>
      <w:r w:rsidR="00BC324C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出错和恢复</w:t>
      </w:r>
      <w:bookmarkEnd w:id="14"/>
    </w:p>
    <w:p w14:paraId="554A874A" w14:textId="4F3DAF44" w:rsidR="00640A9F" w:rsidRDefault="00BC324C">
      <w:pPr>
        <w:ind w:firstLineChars="200" w:firstLine="420"/>
        <w:rPr>
          <w:rFonts w:ascii="宋体" w:hAnsi="宋体"/>
        </w:rPr>
      </w:pPr>
      <w:r>
        <w:rPr>
          <w:rFonts w:hint="eastAsia"/>
        </w:rPr>
        <w:t>如果访问页面人数过多，则会提醒用户稍后再试</w:t>
      </w:r>
      <w:r w:rsidR="00AF5991">
        <w:rPr>
          <w:rFonts w:hint="eastAsia"/>
        </w:rPr>
        <w:t>。</w:t>
      </w:r>
      <w:r>
        <w:rPr>
          <w:rFonts w:hint="eastAsia"/>
        </w:rPr>
        <w:t>（由于经费有限，只支持</w:t>
      </w:r>
      <w:r>
        <w:rPr>
          <w:rFonts w:hint="eastAsia"/>
        </w:rPr>
        <w:t>15</w:t>
      </w:r>
      <w:r>
        <w:rPr>
          <w:rFonts w:hint="eastAsia"/>
        </w:rPr>
        <w:t>人左右同时访问网页），只需等待高峰期过去，如何就行刷新即可恢复。</w:t>
      </w:r>
    </w:p>
    <w:p w14:paraId="2734F3C8" w14:textId="68EE67BB" w:rsidR="00640A9F" w:rsidRDefault="00AF5991">
      <w:pPr>
        <w:pStyle w:val="2"/>
        <w:rPr>
          <w:rFonts w:ascii="宋体" w:eastAsia="宋体" w:hAnsi="宋体"/>
        </w:rPr>
      </w:pPr>
      <w:bookmarkStart w:id="15" w:name="_Toc45551750"/>
      <w:r>
        <w:rPr>
          <w:rFonts w:ascii="宋体" w:eastAsia="宋体" w:hAnsi="宋体" w:hint="eastAsia"/>
        </w:rPr>
        <w:t>4.</w:t>
      </w:r>
      <w:r w:rsidR="00BC324C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求助查询</w:t>
      </w:r>
      <w:bookmarkEnd w:id="15"/>
    </w:p>
    <w:p w14:paraId="35790797" w14:textId="56E25BFB" w:rsidR="00640A9F" w:rsidRDefault="00AF5991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如有任何使用问题，可以联系我们项目小组：北京交通大学软件学院</w:t>
      </w:r>
      <w:r w:rsidR="00BC324C">
        <w:rPr>
          <w:rFonts w:ascii="宋体" w:hAnsi="宋体" w:hint="eastAsia"/>
        </w:rPr>
        <w:t>18</w:t>
      </w:r>
      <w:r>
        <w:rPr>
          <w:rFonts w:ascii="宋体" w:hAnsi="宋体" w:hint="eastAsia"/>
        </w:rPr>
        <w:t>级软件工程</w:t>
      </w:r>
      <w:r w:rsidR="00BC324C">
        <w:rPr>
          <w:rFonts w:ascii="宋体" w:hAnsi="宋体" w:hint="eastAsia"/>
        </w:rPr>
        <w:t>周润佳，薛辉杰，王伟安，王澳，李坤。</w:t>
      </w:r>
    </w:p>
    <w:p w14:paraId="7F24EDB7" w14:textId="77777777" w:rsidR="00640A9F" w:rsidRDefault="00640A9F"/>
    <w:sectPr w:rsidR="00640A9F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762CD" w14:textId="77777777" w:rsidR="00AF5991" w:rsidRDefault="00AF5991">
      <w:r>
        <w:separator/>
      </w:r>
    </w:p>
  </w:endnote>
  <w:endnote w:type="continuationSeparator" w:id="0">
    <w:p w14:paraId="5D3B0D10" w14:textId="77777777" w:rsidR="00AF5991" w:rsidRDefault="00AF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B41E" w14:textId="77777777" w:rsidR="00640A9F" w:rsidRDefault="00640A9F">
    <w:pPr>
      <w:pStyle w:val="a5"/>
      <w:jc w:val="both"/>
    </w:pPr>
  </w:p>
  <w:p w14:paraId="31E1B672" w14:textId="77777777" w:rsidR="00640A9F" w:rsidRDefault="00640A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18773" w14:textId="77777777" w:rsidR="00640A9F" w:rsidRDefault="00640A9F">
    <w:pPr>
      <w:pStyle w:val="a5"/>
      <w:jc w:val="both"/>
    </w:pPr>
  </w:p>
  <w:p w14:paraId="01C64243" w14:textId="77777777" w:rsidR="00640A9F" w:rsidRDefault="00640A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5A7F5" w14:textId="77777777" w:rsidR="00AF5991" w:rsidRDefault="00AF5991">
      <w:r>
        <w:separator/>
      </w:r>
    </w:p>
  </w:footnote>
  <w:footnote w:type="continuationSeparator" w:id="0">
    <w:p w14:paraId="37464D4B" w14:textId="77777777" w:rsidR="00AF5991" w:rsidRDefault="00AF5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4EDAD" w14:textId="77777777" w:rsidR="00640A9F" w:rsidRDefault="00640A9F">
    <w:pPr>
      <w:pStyle w:val="a6"/>
      <w:jc w:val="both"/>
    </w:pPr>
  </w:p>
  <w:p w14:paraId="5C1EF018" w14:textId="4000E7C0" w:rsidR="00640A9F" w:rsidRDefault="00AF5991">
    <w:pPr>
      <w:pStyle w:val="a6"/>
      <w:jc w:val="both"/>
    </w:pPr>
    <w:r>
      <w:rPr>
        <w:noProof/>
        <w:u w:val="single"/>
      </w:rPr>
      <w:drawing>
        <wp:anchor distT="0" distB="0" distL="114300" distR="114300" simplePos="0" relativeHeight="255509504" behindDoc="0" locked="0" layoutInCell="1" allowOverlap="1" wp14:anchorId="3B9A10BB" wp14:editId="2080B6AB">
          <wp:simplePos x="0" y="0"/>
          <wp:positionH relativeFrom="column">
            <wp:posOffset>-767715</wp:posOffset>
          </wp:positionH>
          <wp:positionV relativeFrom="paragraph">
            <wp:posOffset>-473710</wp:posOffset>
          </wp:positionV>
          <wp:extent cx="685800" cy="685800"/>
          <wp:effectExtent l="0" t="0" r="0" b="0"/>
          <wp:wrapNone/>
          <wp:docPr id="7" name="图片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10501">
      <w:rPr>
        <w:rFonts w:hint="eastAsia"/>
      </w:rPr>
      <w:t>北京交通大学软件学院气象预测</w:t>
    </w:r>
    <w:r>
      <w:rPr>
        <w:rFonts w:hint="eastAsia"/>
      </w:rPr>
      <w:t>用户</w:t>
    </w:r>
    <w:r>
      <w:rPr>
        <w:rFonts w:hint="eastAsia"/>
      </w:rPr>
      <w:t>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2474F"/>
    <w:multiLevelType w:val="singleLevel"/>
    <w:tmpl w:val="08C2474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2CC040C"/>
    <w:multiLevelType w:val="hybridMultilevel"/>
    <w:tmpl w:val="75E8DAAA"/>
    <w:lvl w:ilvl="0" w:tplc="FD6CC28E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6D62E3"/>
    <w:rsid w:val="00610501"/>
    <w:rsid w:val="00640A9F"/>
    <w:rsid w:val="00720CE8"/>
    <w:rsid w:val="0083086A"/>
    <w:rsid w:val="00AF5991"/>
    <w:rsid w:val="00B32BD5"/>
    <w:rsid w:val="00BC324C"/>
    <w:rsid w:val="00FD3CAC"/>
    <w:rsid w:val="20182BC8"/>
    <w:rsid w:val="31A86FF9"/>
    <w:rsid w:val="556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8373CB"/>
  <w15:docId w15:val="{737AEA18-8D14-4B61-BD06-336F7948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2"/>
    <w:lsdException w:name="heading 2" w:uiPriority="2" w:qFormat="1"/>
    <w:lsdException w:name="heading 3" w:uiPriority="2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2" w:qFormat="1"/>
    <w:lsdException w:name="toc 4" w:uiPriority="2" w:qFormat="1"/>
    <w:lsdException w:name="toc 5" w:uiPriority="2"/>
    <w:lsdException w:name="toc 6" w:uiPriority="2" w:qFormat="1"/>
    <w:lsdException w:name="toc 7" w:uiPriority="2"/>
    <w:lsdException w:name="toc 8" w:uiPriority="2" w:qFormat="1"/>
    <w:lsdException w:name="toc 9" w:uiPriority="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2"/>
    <w:pPr>
      <w:ind w:leftChars="1200" w:left="2520"/>
    </w:pPr>
  </w:style>
  <w:style w:type="paragraph" w:styleId="a3">
    <w:name w:val="Body Text"/>
    <w:basedOn w:val="a"/>
    <w:rPr>
      <w:color w:val="FF0000"/>
    </w:rPr>
  </w:style>
  <w:style w:type="paragraph" w:styleId="a4">
    <w:name w:val="Body Text Indent"/>
    <w:basedOn w:val="a"/>
    <w:pPr>
      <w:ind w:leftChars="372" w:left="781" w:firstLineChars="200" w:firstLine="420"/>
    </w:pPr>
  </w:style>
  <w:style w:type="paragraph" w:styleId="TOC5">
    <w:name w:val="toc 5"/>
    <w:basedOn w:val="a"/>
    <w:next w:val="a"/>
    <w:uiPriority w:val="2"/>
    <w:pPr>
      <w:ind w:leftChars="800" w:left="1680"/>
    </w:pPr>
  </w:style>
  <w:style w:type="paragraph" w:styleId="TOC3">
    <w:name w:val="toc 3"/>
    <w:basedOn w:val="a"/>
    <w:next w:val="a"/>
    <w:uiPriority w:val="2"/>
    <w:qFormat/>
    <w:pPr>
      <w:ind w:leftChars="400" w:left="840"/>
    </w:pPr>
  </w:style>
  <w:style w:type="paragraph" w:styleId="TOC8">
    <w:name w:val="toc 8"/>
    <w:basedOn w:val="a"/>
    <w:next w:val="a"/>
    <w:uiPriority w:val="2"/>
    <w:qFormat/>
    <w:pPr>
      <w:ind w:leftChars="1400" w:left="29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2"/>
    <w:qFormat/>
    <w:pPr>
      <w:ind w:leftChars="600" w:left="1260"/>
    </w:pPr>
  </w:style>
  <w:style w:type="paragraph" w:styleId="TOC6">
    <w:name w:val="toc 6"/>
    <w:basedOn w:val="a"/>
    <w:next w:val="a"/>
    <w:uiPriority w:val="2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2"/>
    <w:qFormat/>
    <w:pPr>
      <w:ind w:leftChars="1600" w:left="336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10">
    <w:name w:val="目录标题1"/>
    <w:basedOn w:val="1"/>
    <w:next w:val="a"/>
    <w:uiPriority w:val="39"/>
    <w:unhideWhenUsed/>
    <w:qFormat/>
    <w:pPr>
      <w:keepNext w:val="0"/>
      <w:keepLines w:val="0"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1">
    <w:name w:val="无间隔1"/>
    <w:uiPriority w:val="1"/>
    <w:qFormat/>
    <w:rPr>
      <w:sz w:val="22"/>
      <w:szCs w:val="22"/>
    </w:rPr>
  </w:style>
  <w:style w:type="paragraph" w:styleId="a8">
    <w:name w:val="List Paragraph"/>
    <w:basedOn w:val="a"/>
    <w:uiPriority w:val="99"/>
    <w:rsid w:val="00720C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308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xiaoxueqi.natapp1.cc/blo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://xiaoxueqi.natapp1.cc/blo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352;&#24433;\Documents\WeChat%20Files\ZyshadowApril\FileStorage\File\2019-06\&#25991;&#26723;&#27169;&#29256;\&#25991;&#26723;&#27169;&#29256;\&#20845;&#12289;&#29992;&#25143;&#25805;&#20316;&#25163;&#2087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720A3A-756B-4F98-A964-D4658F50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六、用户操作手册.dot</Template>
  <TotalTime>26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六、用户操作手册</dc:title>
  <dc:creator>又青</dc:creator>
  <cp:lastModifiedBy>魏 无羡</cp:lastModifiedBy>
  <cp:revision>9</cp:revision>
  <dcterms:created xsi:type="dcterms:W3CDTF">2019-06-13T10:35:00Z</dcterms:created>
  <dcterms:modified xsi:type="dcterms:W3CDTF">2020-07-13T08:55:00Z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