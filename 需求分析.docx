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77B92" w14:textId="77777777" w:rsidR="003929BA" w:rsidRDefault="00B8124B">
      <w:pPr>
        <w:pStyle w:val="10"/>
        <w:spacing w:before="0" w:line="360" w:lineRule="auto"/>
      </w:pPr>
      <w:r>
        <w:rPr>
          <w:rFonts w:ascii="Times New Roman" w:hAnsi="Times New Roman"/>
        </w:rPr>
        <w:pict w14:anchorId="6EA1AAC3">
          <v:rect id="矩形 55" o:spid="_x0000_s1033" style="position:absolute;margin-left:319.75pt;margin-top:471.5pt;width:256.6pt;height:236.75pt;z-index:4;mso-width-relative:page;mso-height-relative:page;v-text-anchor:bottom" o:gfxdata="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Ok8dEdkAAAANAQAADwAAAAAAAAABACAAAAAiAAAAZHJzL2Rvd25yZXYueG1s&#10;UEsBAhQAFAAAAAgAh07iQKoUDNb3AQAAzwMAAA4AAAAAAAAAAQAgAAAAKAEAAGRycy9lMm9Eb2Mu&#10;eG1sUEsFBgAAAAAGAAYAWQEAAJEFAAAAAA==&#10;" filled="f" stroked="f">
            <v:textbox style="mso-next-textbox:#矩形 55" inset="28.8pt,14.4pt,14.4pt,14.4pt">
              <w:txbxContent>
                <w:p w14:paraId="76293F2F" w14:textId="207BCA2F" w:rsidR="003929BA" w:rsidRDefault="006336AA">
                  <w:pPr>
                    <w:pStyle w:val="11"/>
                    <w:spacing w:line="360" w:lineRule="auto"/>
                    <w:rPr>
                      <w:rFonts w:ascii="仿宋" w:eastAsia="仿宋" w:hAnsi="仿宋"/>
                      <w:b/>
                      <w:sz w:val="24"/>
                      <w:szCs w:val="32"/>
                    </w:rPr>
                  </w:pPr>
                  <w:r>
                    <w:rPr>
                      <w:rFonts w:ascii="仿宋" w:eastAsia="仿宋" w:hAnsi="仿宋" w:hint="eastAsia"/>
                      <w:b/>
                      <w:sz w:val="24"/>
                      <w:szCs w:val="32"/>
                    </w:rPr>
                    <w:t>组长：</w:t>
                  </w:r>
                  <w:r w:rsidR="00874C1A">
                    <w:rPr>
                      <w:rFonts w:ascii="仿宋" w:eastAsia="仿宋" w:hAnsi="仿宋" w:hint="eastAsia"/>
                      <w:b/>
                      <w:sz w:val="24"/>
                      <w:szCs w:val="32"/>
                    </w:rPr>
                    <w:t>周润佳</w:t>
                  </w:r>
                </w:p>
                <w:p w14:paraId="2769E5F6" w14:textId="67EDB2C4" w:rsidR="003929BA" w:rsidRDefault="006336AA">
                  <w:pPr>
                    <w:pStyle w:val="11"/>
                    <w:spacing w:line="360" w:lineRule="auto"/>
                    <w:rPr>
                      <w:rFonts w:ascii="仿宋" w:eastAsia="仿宋" w:hAnsi="仿宋"/>
                      <w:b/>
                      <w:sz w:val="24"/>
                      <w:szCs w:val="32"/>
                    </w:rPr>
                  </w:pPr>
                  <w:r>
                    <w:rPr>
                      <w:rFonts w:ascii="仿宋" w:eastAsia="仿宋" w:hAnsi="仿宋" w:hint="eastAsia"/>
                      <w:b/>
                      <w:sz w:val="24"/>
                      <w:szCs w:val="32"/>
                    </w:rPr>
                    <w:t>组员：</w:t>
                  </w:r>
                  <w:r w:rsidR="00874C1A">
                    <w:rPr>
                      <w:rFonts w:ascii="仿宋" w:eastAsia="仿宋" w:hAnsi="仿宋" w:hint="eastAsia"/>
                      <w:b/>
                      <w:sz w:val="24"/>
                      <w:szCs w:val="32"/>
                    </w:rPr>
                    <w:t>薛辉杰</w:t>
                  </w:r>
                </w:p>
                <w:p w14:paraId="24A7D9D2" w14:textId="15734944" w:rsidR="003929BA" w:rsidRDefault="00874C1A">
                  <w:pPr>
                    <w:pStyle w:val="11"/>
                    <w:spacing w:line="360" w:lineRule="auto"/>
                    <w:ind w:firstLineChars="300" w:firstLine="723"/>
                    <w:rPr>
                      <w:rFonts w:ascii="仿宋" w:eastAsia="仿宋" w:hAnsi="仿宋"/>
                      <w:b/>
                      <w:sz w:val="24"/>
                      <w:szCs w:val="32"/>
                    </w:rPr>
                  </w:pPr>
                  <w:r>
                    <w:rPr>
                      <w:rFonts w:ascii="仿宋" w:eastAsia="仿宋" w:hAnsi="仿宋" w:hint="eastAsia"/>
                      <w:b/>
                      <w:sz w:val="24"/>
                      <w:szCs w:val="32"/>
                    </w:rPr>
                    <w:t>王伟安</w:t>
                  </w:r>
                </w:p>
                <w:p w14:paraId="565C23C1" w14:textId="2AA8B8B6" w:rsidR="003929BA" w:rsidRDefault="00874C1A">
                  <w:pPr>
                    <w:pStyle w:val="11"/>
                    <w:spacing w:line="360" w:lineRule="auto"/>
                    <w:ind w:firstLineChars="300" w:firstLine="723"/>
                    <w:rPr>
                      <w:rFonts w:ascii="仿宋" w:eastAsia="仿宋" w:hAnsi="仿宋"/>
                      <w:b/>
                      <w:sz w:val="24"/>
                      <w:szCs w:val="32"/>
                    </w:rPr>
                  </w:pPr>
                  <w:r>
                    <w:rPr>
                      <w:rFonts w:ascii="仿宋" w:eastAsia="仿宋" w:hAnsi="仿宋" w:hint="eastAsia"/>
                      <w:b/>
                      <w:sz w:val="24"/>
                      <w:szCs w:val="32"/>
                    </w:rPr>
                    <w:t>王澳</w:t>
                  </w:r>
                </w:p>
                <w:p w14:paraId="25C2FAA8" w14:textId="46029A00" w:rsidR="00874C1A" w:rsidRDefault="00874C1A">
                  <w:pPr>
                    <w:pStyle w:val="11"/>
                    <w:spacing w:line="360" w:lineRule="auto"/>
                    <w:ind w:firstLineChars="300" w:firstLine="723"/>
                    <w:rPr>
                      <w:rFonts w:ascii="仿宋" w:eastAsia="仿宋" w:hAnsi="仿宋"/>
                      <w:b/>
                      <w:sz w:val="24"/>
                      <w:szCs w:val="32"/>
                    </w:rPr>
                  </w:pPr>
                  <w:r>
                    <w:rPr>
                      <w:rFonts w:ascii="仿宋" w:eastAsia="仿宋" w:hAnsi="仿宋" w:hint="eastAsia"/>
                      <w:b/>
                      <w:sz w:val="24"/>
                      <w:szCs w:val="32"/>
                    </w:rPr>
                    <w:t>李坤</w:t>
                  </w:r>
                </w:p>
                <w:p w14:paraId="27D4947B" w14:textId="77777777" w:rsidR="003929BA" w:rsidRPr="006336AA" w:rsidRDefault="003929BA">
                  <w:pPr>
                    <w:pStyle w:val="11"/>
                    <w:spacing w:line="360" w:lineRule="auto"/>
                    <w:ind w:firstLineChars="300" w:firstLine="600"/>
                    <w:rPr>
                      <w:rFonts w:eastAsia="仿宋"/>
                      <w:color w:val="FFFFFF"/>
                      <w:sz w:val="20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/>
        </w:rPr>
        <w:pict w14:anchorId="4B20DFB1">
          <v:group id="组合 49" o:spid="_x0000_s1031" style="position:absolute;margin-left:357.7pt;margin-top:-1.95pt;width:292.15pt;height:841.9pt;z-index:1;mso-position-horizontal-relative:page;mso-position-vertical-relative:page" coordorigin="7329,-36" coordsize="6037,15840" o:gfxdata="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H4QocfcAAAADAEAAA8AAAAAAAAAAQAgAAAAIgAAAGRycy9kb3ducmV2LnhtbFBLAQIUABQAAAAI&#10;AIdO4kDXRJb3PwMAACgLAAAOAAAAAAAAAAEAIAAAACsBAABkcnMvZTJvRG9jLnhtbFBLBQYAAAAA&#10;BgAGAFkBAADcBgAAAAA=&#10;" o:allowincell="f">
            <v:group id="组合 8" o:spid="_x0000_s1028" style="position:absolute;left:8330;top:-36;width:4917;height:15840" coordorigin="8507,-36" coordsize="4720,15840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<v:rect id="矩形 4" o:spid="_x0000_s1026" style="position:absolute;left:8722;top:-36;width:4505;height:15840" o:gfxdata="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rvGCm8AAAA&#10;2wAAAA8AAAAAAAAAAQAgAAAAIgAAAGRycy9kb3ducmV2LnhtbFBLAQIUABQAAAAIAIdO4kAzLwWe&#10;OwAAADkAAAAQAAAAAAAAAAEAIAAAAAsBAABkcnMvc2hhcGV4bWwueG1sUEsFBgAAAAAGAAYAWwEA&#10;ALUDAAAAAA==&#10;" fillcolor="#9bbb59" stroked="f"/>
              <v:rect id="矩形 6" o:spid="_x0000_s1027" alt="Light vertical" style="position:absolute;left:8507;top:-25;width:195;height:15825;v-text-anchor:middle" o:gfxdata="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ToAk74A&#10;AADbAAAADwAAAAAAAAABACAAAAAiAAAAZHJzL2Rvd25yZXYueG1sUEsBAhQAFAAAAAgAh07iQDMv&#10;BZ47AAAAOQAAABAAAAAAAAAAAQAgAAAADQEAAGRycy9zaGFwZXhtbC54bWxQSwUGAAAAAAYABgBb&#10;AQAAtwMAAAAA&#10;" fillcolor="#9bbb59" stroked="f" strokeweight="1pt">
                <v:fill r:id="rId9" o:title="image2" opacity="52428f" o:opacity2="52428f" type="pattern"/>
              </v:rect>
            </v:group>
            <v:rect id="矩形 10" o:spid="_x0000_s1029" style="position:absolute;left:8470;top:17;width:4896;height:3958;v-text-anchor:bottom" o:gfxdata="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jTTIr4A&#10;AADbAAAADwAAAAAAAAABACAAAAAiAAAAZHJzL2Rvd25yZXYueG1sUEsBAhQAFAAAAAgAh07iQDMv&#10;BZ47AAAAOQAAABAAAAAAAAAAAQAgAAAADQEAAGRycy9zaGFwZXhtbC54bWxQSwUGAAAAAAYABgBb&#10;AQAAtwMAAAAA&#10;" filled="f" stroked="f" strokeweight="1pt">
              <v:textbox style="mso-next-textbox:#矩形 10" inset="28.8pt,14.4pt,14.4pt,14.4pt">
                <w:txbxContent>
                  <w:p w14:paraId="3C54AE1F" w14:textId="77777777" w:rsidR="003929BA" w:rsidRPr="006336AA" w:rsidRDefault="006336AA">
                    <w:pPr>
                      <w:pStyle w:val="11"/>
                      <w:rPr>
                        <w:rFonts w:ascii="微软雅黑" w:eastAsia="微软雅黑" w:hAnsi="微软雅黑" w:cs="微软雅黑"/>
                        <w:b/>
                        <w:bCs/>
                        <w:color w:val="FFFFFF"/>
                        <w:sz w:val="96"/>
                        <w:szCs w:val="96"/>
                      </w:rPr>
                    </w:pPr>
                    <w:r w:rsidRPr="006336AA">
                      <w:rPr>
                        <w:rFonts w:ascii="Cambria" w:hAnsi="Cambria"/>
                        <w:b/>
                        <w:bCs/>
                        <w:color w:val="0000FF"/>
                        <w:sz w:val="96"/>
                        <w:szCs w:val="96"/>
                      </w:rPr>
                      <w:t xml:space="preserve">     </w:t>
                    </w:r>
                  </w:p>
                </w:txbxContent>
              </v:textbox>
            </v:rect>
            <v:rect id="矩形 14" o:spid="_x0000_s1030" style="position:absolute;left:7329;top:10675;width:4889;height:4462;v-text-anchor:bottom" o:gfxdata="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3UtWvQAA&#10;ANsAAAAPAAAAAAAAAAEAIAAAACIAAABkcnMvZG93bnJldi54bWxQSwECFAAUAAAACACHTuJAMy8F&#10;njsAAAA5AAAAEAAAAAAAAAABACAAAAAMAQAAZHJzL3NoYXBleG1sLnhtbFBLBQYAAAAABgAGAFsB&#10;AAC2AwAAAAA=&#10;" filled="f" stroked="f" strokeweight="1pt">
              <v:textbox style="mso-next-textbox:#矩形 14" inset="28.8pt,14.4pt,14.4pt,14.4pt">
                <w:txbxContent>
                  <w:p w14:paraId="3CDCA7C4" w14:textId="77777777" w:rsidR="003929BA" w:rsidRPr="006336AA" w:rsidRDefault="003929BA">
                    <w:pPr>
                      <w:pStyle w:val="11"/>
                      <w:spacing w:line="360" w:lineRule="auto"/>
                      <w:rPr>
                        <w:color w:val="FFFFFF"/>
                      </w:rPr>
                    </w:pPr>
                  </w:p>
                </w:txbxContent>
              </v:textbox>
            </v:rect>
            <w10:wrap anchorx="page" anchory="page"/>
          </v:group>
        </w:pict>
      </w:r>
      <w:r>
        <w:rPr>
          <w:rFonts w:ascii="Times New Roman" w:hAnsi="Times New Roman"/>
        </w:rPr>
        <w:pict w14:anchorId="47327606">
          <v:rect id="矩形 56" o:spid="_x0000_s1032" style="position:absolute;margin-left:.9pt;margin-top:190.65pt;width:577.5pt;height:118.5pt;z-index:2;mso-position-horizontal-relative:page;mso-position-vertical-relative:page;mso-width-relative:page;mso-height-relative:page;v-text-anchor:middle" o:gfxdata="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bLYM3XAAAACgEAAA8AAAAAAAAAAQAgAAAA&#10;IgAAAGRycy9kb3ducmV2LnhtbFBLAQIUABQAAAAIAIdO4kCPBqYLDAIAACIEAAAOAAAAAAAAAAEA&#10;IAAAACYBAABkcnMvZTJvRG9jLnhtbFBLBQYAAAAABgAGAFkBAACkBQAAAAA=&#10;" o:allowincell="f" fillcolor="#4f81bd" strokecolor="white" strokeweight="1pt">
            <v:textbox style="mso-next-textbox:#矩形 56" inset="14.4pt,,14.4pt">
              <w:txbxContent>
                <w:p w14:paraId="5027D35A" w14:textId="3DBC6087" w:rsidR="003929BA" w:rsidRPr="006336AA" w:rsidRDefault="00874C1A">
                  <w:pPr>
                    <w:ind w:right="360"/>
                    <w:jc w:val="center"/>
                    <w:rPr>
                      <w:rFonts w:ascii="华文中宋" w:eastAsia="华文中宋" w:hAnsi="华文中宋"/>
                      <w:color w:val="FFFFFF"/>
                      <w:sz w:val="52"/>
                      <w:szCs w:val="52"/>
                    </w:rPr>
                  </w:pPr>
                  <w:r w:rsidRPr="006336AA">
                    <w:rPr>
                      <w:rFonts w:ascii="华文中宋" w:eastAsia="华文中宋" w:hAnsi="华文中宋" w:hint="eastAsia"/>
                      <w:color w:val="FFFFFF"/>
                      <w:sz w:val="52"/>
                      <w:szCs w:val="52"/>
                    </w:rPr>
                    <w:t>气象预测项目需求分析</w:t>
                  </w:r>
                </w:p>
              </w:txbxContent>
            </v:textbox>
            <w10:wrap anchorx="page" anchory="page"/>
          </v:rect>
        </w:pict>
      </w:r>
      <w:r>
        <w:rPr>
          <w:rFonts w:ascii="Times New Roman" w:hAnsi="Times New Roman"/>
        </w:rPr>
        <w:pict w14:anchorId="75E68D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s1034" type="#_x0000_t75" style="position:absolute;margin-left:226.3pt;margin-top:308.5pt;width:368.7pt;height:238.9pt;z-index:3;mso-position-horizontal-relative:page;mso-position-vertical-relative:page;mso-width-relative:page;mso-height-relative:page" o:allowincell="f" stroked="t" strokecolor="white" strokeweight="1pt">
            <v:stroke joinstyle="round"/>
            <v:imagedata r:id="rId10" o:title=""/>
            <w10:wrap anchorx="page" anchory="page"/>
          </v:shape>
        </w:pict>
      </w:r>
    </w:p>
    <w:p w14:paraId="2640C329" w14:textId="77777777" w:rsidR="009C6D25" w:rsidRPr="009C6D25" w:rsidRDefault="009C6D25" w:rsidP="009C6D25"/>
    <w:p w14:paraId="168556A3" w14:textId="77777777" w:rsidR="009C6D25" w:rsidRDefault="009C6D25" w:rsidP="009C6D25">
      <w:pPr>
        <w:jc w:val="center"/>
        <w:rPr>
          <w:rFonts w:ascii="Cambria" w:hAnsi="Cambria"/>
          <w:color w:val="365F91"/>
          <w:kern w:val="0"/>
          <w:sz w:val="32"/>
          <w:szCs w:val="32"/>
        </w:rPr>
      </w:pPr>
    </w:p>
    <w:p w14:paraId="538D1FF6" w14:textId="1459777F" w:rsidR="009C6D25" w:rsidRPr="009C6D25" w:rsidRDefault="009C6D25" w:rsidP="009C6D25">
      <w:pPr>
        <w:tabs>
          <w:tab w:val="center" w:pos="4153"/>
        </w:tabs>
        <w:sectPr w:rsidR="009C6D25" w:rsidRPr="009C6D25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tab/>
      </w:r>
    </w:p>
    <w:p w14:paraId="680FF3B0" w14:textId="77777777" w:rsidR="003929BA" w:rsidRDefault="003929BA">
      <w:pPr>
        <w:rPr>
          <w:sz w:val="52"/>
        </w:rPr>
      </w:pPr>
    </w:p>
    <w:p w14:paraId="4B78B1BB" w14:textId="246C5C2C" w:rsidR="00681C99" w:rsidRPr="00681C99" w:rsidRDefault="006336AA" w:rsidP="00681C99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需求</w:t>
      </w:r>
      <w:r w:rsidR="00BC7D40">
        <w:rPr>
          <w:rFonts w:hint="eastAsia"/>
          <w:sz w:val="32"/>
          <w:szCs w:val="32"/>
        </w:rPr>
        <w:t>分析</w:t>
      </w:r>
    </w:p>
    <w:p w14:paraId="70473EE7" w14:textId="77777777" w:rsidR="00681C99" w:rsidRDefault="00681C99">
      <w:pPr>
        <w:pStyle w:val="TOC"/>
      </w:pPr>
      <w:r>
        <w:rPr>
          <w:lang w:val="zh-CN"/>
        </w:rPr>
        <w:t>目录</w:t>
      </w:r>
    </w:p>
    <w:p w14:paraId="2A6FD6C1" w14:textId="614CE02B" w:rsidR="00681C99" w:rsidRPr="00681C99" w:rsidRDefault="00681C99">
      <w:pPr>
        <w:pStyle w:val="TOC1"/>
        <w:tabs>
          <w:tab w:val="right" w:leader="dot" w:pos="8296"/>
        </w:tabs>
        <w:rPr>
          <w:rFonts w:ascii="Calibri" w:hAnsi="Calibr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551861" w:history="1">
        <w:r w:rsidRPr="004127A7">
          <w:rPr>
            <w:rStyle w:val="a7"/>
            <w:noProof/>
          </w:rPr>
          <w:t>1</w:t>
        </w:r>
        <w:r w:rsidRPr="004127A7">
          <w:rPr>
            <w:rStyle w:val="a7"/>
            <w:noProof/>
          </w:rPr>
          <w:t>．引言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_Toc45551861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F8E6921" w14:textId="47B60141" w:rsidR="00681C99" w:rsidRPr="00681C99" w:rsidRDefault="00681C99">
      <w:pPr>
        <w:pStyle w:val="TOC2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5551862" w:history="1">
        <w:r w:rsidRPr="004127A7">
          <w:rPr>
            <w:rStyle w:val="a7"/>
            <w:noProof/>
          </w:rPr>
          <w:t>1.1</w:t>
        </w:r>
        <w:r w:rsidRPr="004127A7">
          <w:rPr>
            <w:rStyle w:val="a7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_Toc45551862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563E79D" w14:textId="244170BD" w:rsidR="00681C99" w:rsidRPr="00681C99" w:rsidRDefault="00681C99">
      <w:pPr>
        <w:pStyle w:val="TOC2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5551863" w:history="1">
        <w:r w:rsidRPr="004127A7">
          <w:rPr>
            <w:rStyle w:val="a7"/>
            <w:noProof/>
          </w:rPr>
          <w:t>1.2</w:t>
        </w:r>
        <w:r w:rsidRPr="004127A7">
          <w:rPr>
            <w:rStyle w:val="a7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_Toc45551863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4B93698" w14:textId="0EC461B8" w:rsidR="00681C99" w:rsidRPr="00681C99" w:rsidRDefault="00681C99">
      <w:pPr>
        <w:pStyle w:val="TOC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5551864" w:history="1">
        <w:r w:rsidRPr="004127A7">
          <w:rPr>
            <w:rStyle w:val="a7"/>
            <w:noProof/>
          </w:rPr>
          <w:t>2</w:t>
        </w:r>
        <w:r w:rsidRPr="004127A7">
          <w:rPr>
            <w:rStyle w:val="a7"/>
            <w:noProof/>
          </w:rPr>
          <w:t>．任务概述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_Toc45551864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07046C6" w14:textId="0EDD14B8" w:rsidR="00681C99" w:rsidRPr="00681C99" w:rsidRDefault="00681C99">
      <w:pPr>
        <w:pStyle w:val="TOC2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5551865" w:history="1">
        <w:r w:rsidRPr="004127A7">
          <w:rPr>
            <w:rStyle w:val="a7"/>
            <w:noProof/>
          </w:rPr>
          <w:t>2.1</w:t>
        </w:r>
        <w:r w:rsidRPr="004127A7">
          <w:rPr>
            <w:rStyle w:val="a7"/>
            <w:noProof/>
          </w:rPr>
          <w:t>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_Toc45551865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E5806CD" w14:textId="5DD1020B" w:rsidR="00681C99" w:rsidRPr="00681C99" w:rsidRDefault="00681C99">
      <w:pPr>
        <w:pStyle w:val="TOC3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5551866" w:history="1">
        <w:r w:rsidRPr="004127A7">
          <w:rPr>
            <w:rStyle w:val="a7"/>
            <w:noProof/>
          </w:rPr>
          <w:t>2.1.1</w:t>
        </w:r>
        <w:r w:rsidRPr="004127A7">
          <w:rPr>
            <w:rStyle w:val="a7"/>
            <w:noProof/>
          </w:rPr>
          <w:t>开发目标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_Toc45551866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209BD64" w14:textId="47B25720" w:rsidR="00681C99" w:rsidRPr="00681C99" w:rsidRDefault="00681C99">
      <w:pPr>
        <w:pStyle w:val="TOC3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5551867" w:history="1">
        <w:r w:rsidRPr="004127A7">
          <w:rPr>
            <w:rStyle w:val="a7"/>
            <w:noProof/>
          </w:rPr>
          <w:t>2.1.2</w:t>
        </w:r>
        <w:r w:rsidRPr="004127A7">
          <w:rPr>
            <w:rStyle w:val="a7"/>
            <w:noProof/>
          </w:rPr>
          <w:t>应用目标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_Toc45551867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AB373C7" w14:textId="0982E10F" w:rsidR="00681C99" w:rsidRPr="00681C99" w:rsidRDefault="00681C99">
      <w:pPr>
        <w:pStyle w:val="TOC2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5551868" w:history="1">
        <w:r w:rsidRPr="004127A7">
          <w:rPr>
            <w:rStyle w:val="a7"/>
            <w:noProof/>
          </w:rPr>
          <w:t>2.2</w:t>
        </w:r>
        <w:r w:rsidRPr="004127A7">
          <w:rPr>
            <w:rStyle w:val="a7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_Toc45551868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16D79F4" w14:textId="1AE9149B" w:rsidR="00681C99" w:rsidRPr="00681C99" w:rsidRDefault="00681C99">
      <w:pPr>
        <w:pStyle w:val="TOC2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5551869" w:history="1">
        <w:r w:rsidRPr="004127A7">
          <w:rPr>
            <w:rStyle w:val="a7"/>
            <w:noProof/>
          </w:rPr>
          <w:t>2.3</w:t>
        </w:r>
        <w:r w:rsidRPr="004127A7">
          <w:rPr>
            <w:rStyle w:val="a7"/>
            <w:noProof/>
          </w:rPr>
          <w:t>条件与限制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_Toc45551869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FEC4541" w14:textId="3FEAB669" w:rsidR="00681C99" w:rsidRPr="00681C99" w:rsidRDefault="00681C99">
      <w:pPr>
        <w:pStyle w:val="TOC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5551870" w:history="1">
        <w:r w:rsidRPr="004127A7">
          <w:rPr>
            <w:rStyle w:val="a7"/>
            <w:noProof/>
          </w:rPr>
          <w:t>3</w:t>
        </w:r>
        <w:r w:rsidRPr="004127A7">
          <w:rPr>
            <w:rStyle w:val="a7"/>
            <w:noProof/>
          </w:rPr>
          <w:t>．功能需求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_Toc45551870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29B0A0" w14:textId="39811CDD" w:rsidR="00681C99" w:rsidRPr="00681C99" w:rsidRDefault="00681C99">
      <w:pPr>
        <w:pStyle w:val="TOC2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5551871" w:history="1">
        <w:r w:rsidRPr="004127A7">
          <w:rPr>
            <w:rStyle w:val="a7"/>
            <w:noProof/>
          </w:rPr>
          <w:t>3.1</w:t>
        </w:r>
        <w:r w:rsidRPr="004127A7">
          <w:rPr>
            <w:rStyle w:val="a7"/>
            <w:noProof/>
          </w:rPr>
          <w:t>功能划分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_Toc45551871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69992F" w14:textId="72E4773C" w:rsidR="00681C99" w:rsidRPr="00681C99" w:rsidRDefault="00681C99">
      <w:pPr>
        <w:pStyle w:val="TOC2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5551872" w:history="1">
        <w:r w:rsidRPr="004127A7">
          <w:rPr>
            <w:rStyle w:val="a7"/>
            <w:noProof/>
          </w:rPr>
          <w:t>3.2</w:t>
        </w:r>
        <w:r w:rsidRPr="004127A7">
          <w:rPr>
            <w:rStyle w:val="a7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_Toc45551872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26563F" w14:textId="373B0412" w:rsidR="00681C99" w:rsidRPr="00681C99" w:rsidRDefault="00681C99">
      <w:pPr>
        <w:pStyle w:val="TOC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5551873" w:history="1">
        <w:r w:rsidRPr="004127A7">
          <w:rPr>
            <w:rStyle w:val="a7"/>
            <w:noProof/>
          </w:rPr>
          <w:t>4</w:t>
        </w:r>
        <w:r w:rsidRPr="004127A7">
          <w:rPr>
            <w:rStyle w:val="a7"/>
            <w:noProof/>
          </w:rPr>
          <w:t>．性能需求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_Toc45551873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C7953E" w14:textId="419EB226" w:rsidR="00681C99" w:rsidRPr="00681C99" w:rsidRDefault="00681C99">
      <w:pPr>
        <w:pStyle w:val="TOC2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5551874" w:history="1">
        <w:r w:rsidRPr="004127A7">
          <w:rPr>
            <w:rStyle w:val="a7"/>
            <w:noProof/>
          </w:rPr>
          <w:t>4.1</w:t>
        </w:r>
        <w:r w:rsidRPr="004127A7">
          <w:rPr>
            <w:rStyle w:val="a7"/>
            <w:noProof/>
          </w:rPr>
          <w:t>数据精确度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_Toc45551874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B523A5" w14:textId="6F385830" w:rsidR="00681C99" w:rsidRPr="00681C99" w:rsidRDefault="00681C99">
      <w:pPr>
        <w:pStyle w:val="TOC2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5551875" w:history="1">
        <w:r w:rsidRPr="004127A7">
          <w:rPr>
            <w:rStyle w:val="a7"/>
            <w:noProof/>
          </w:rPr>
          <w:t>4.2</w:t>
        </w:r>
        <w:r w:rsidRPr="004127A7">
          <w:rPr>
            <w:rStyle w:val="a7"/>
            <w:noProof/>
          </w:rPr>
          <w:t>时间特性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_Toc45551875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254CA7" w14:textId="169FF50A" w:rsidR="00681C99" w:rsidRPr="00681C99" w:rsidRDefault="00681C99">
      <w:pPr>
        <w:pStyle w:val="TOC2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5551876" w:history="1">
        <w:r w:rsidRPr="004127A7">
          <w:rPr>
            <w:rStyle w:val="a7"/>
            <w:noProof/>
          </w:rPr>
          <w:t>4.3</w:t>
        </w:r>
        <w:r w:rsidRPr="004127A7">
          <w:rPr>
            <w:rStyle w:val="a7"/>
            <w:noProof/>
          </w:rPr>
          <w:t>适应性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_Toc45551876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FA8918" w14:textId="425B6795" w:rsidR="00681C99" w:rsidRPr="00681C99" w:rsidRDefault="00681C99">
      <w:pPr>
        <w:pStyle w:val="TOC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5551877" w:history="1">
        <w:r w:rsidRPr="004127A7">
          <w:rPr>
            <w:rStyle w:val="a7"/>
            <w:noProof/>
          </w:rPr>
          <w:t>5</w:t>
        </w:r>
        <w:r w:rsidRPr="004127A7">
          <w:rPr>
            <w:rStyle w:val="a7"/>
            <w:noProof/>
          </w:rPr>
          <w:t>．运行需求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_Toc45551877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6A432D" w14:textId="2513D4C6" w:rsidR="00681C99" w:rsidRPr="00681C99" w:rsidRDefault="00681C99">
      <w:pPr>
        <w:pStyle w:val="TOC2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5551878" w:history="1">
        <w:r w:rsidRPr="004127A7">
          <w:rPr>
            <w:rStyle w:val="a7"/>
            <w:noProof/>
          </w:rPr>
          <w:t>5.1</w:t>
        </w:r>
        <w:r w:rsidRPr="004127A7">
          <w:rPr>
            <w:rStyle w:val="a7"/>
            <w:noProof/>
          </w:rPr>
          <w:t>用户界面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_Toc45551878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9FC693" w14:textId="6D243729" w:rsidR="00681C99" w:rsidRPr="00681C99" w:rsidRDefault="00681C99">
      <w:pPr>
        <w:pStyle w:val="TOC2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5551879" w:history="1">
        <w:r w:rsidRPr="004127A7">
          <w:rPr>
            <w:rStyle w:val="a7"/>
            <w:noProof/>
          </w:rPr>
          <w:t>5.2</w:t>
        </w:r>
        <w:r w:rsidRPr="004127A7">
          <w:rPr>
            <w:rStyle w:val="a7"/>
            <w:noProof/>
          </w:rPr>
          <w:t>项目接口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_Toc45551879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91DC35" w14:textId="75F2F0F5" w:rsidR="00681C99" w:rsidRPr="00681C99" w:rsidRDefault="00681C99">
      <w:pPr>
        <w:pStyle w:val="TOC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5551880" w:history="1">
        <w:r w:rsidRPr="004127A7">
          <w:rPr>
            <w:rStyle w:val="a7"/>
            <w:noProof/>
          </w:rPr>
          <w:t>6</w:t>
        </w:r>
        <w:r w:rsidRPr="004127A7">
          <w:rPr>
            <w:rStyle w:val="a7"/>
            <w:noProof/>
          </w:rPr>
          <w:t>．其它需求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_Toc45551880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451A4D" w14:textId="7EB998D2" w:rsidR="00681C99" w:rsidRDefault="00681C99">
      <w:r>
        <w:rPr>
          <w:b/>
          <w:bCs/>
          <w:lang w:val="zh-CN"/>
        </w:rPr>
        <w:fldChar w:fldCharType="end"/>
      </w:r>
    </w:p>
    <w:p w14:paraId="105A3152" w14:textId="6C18D594" w:rsidR="00BC7D40" w:rsidRDefault="00BC7D40">
      <w:pPr>
        <w:rPr>
          <w:rFonts w:hint="eastAsia"/>
        </w:rPr>
      </w:pPr>
    </w:p>
    <w:p w14:paraId="03C6D09F" w14:textId="0FC6878E" w:rsidR="003929BA" w:rsidRDefault="003929BA"/>
    <w:p w14:paraId="4E4AFE91" w14:textId="2E14F26B" w:rsidR="00681C99" w:rsidRDefault="00681C99"/>
    <w:p w14:paraId="74A4C25E" w14:textId="58322F3F" w:rsidR="00681C99" w:rsidRDefault="00681C99"/>
    <w:p w14:paraId="184B7050" w14:textId="5B1B1285" w:rsidR="00681C99" w:rsidRDefault="00681C99"/>
    <w:p w14:paraId="38A24D10" w14:textId="783AC897" w:rsidR="00681C99" w:rsidRDefault="00681C99"/>
    <w:p w14:paraId="022E4444" w14:textId="10B7D4D0" w:rsidR="00681C99" w:rsidRDefault="00681C99"/>
    <w:p w14:paraId="776BEDD3" w14:textId="68D957BC" w:rsidR="00681C99" w:rsidRDefault="00681C99"/>
    <w:p w14:paraId="7507BFC7" w14:textId="77777777" w:rsidR="00681C99" w:rsidRDefault="00681C99">
      <w:pPr>
        <w:rPr>
          <w:rFonts w:hint="eastAsia"/>
        </w:rPr>
      </w:pPr>
    </w:p>
    <w:p w14:paraId="7D3E17C2" w14:textId="77777777" w:rsidR="003929BA" w:rsidRDefault="006336AA">
      <w:pPr>
        <w:pStyle w:val="1"/>
      </w:pPr>
      <w:bookmarkStart w:id="0" w:name="_Toc29776"/>
      <w:bookmarkStart w:id="1" w:name="_Toc45551761"/>
      <w:bookmarkStart w:id="2" w:name="_Toc45551781"/>
      <w:bookmarkStart w:id="3" w:name="_Toc45551861"/>
      <w:r>
        <w:rPr>
          <w:rFonts w:hint="eastAsia"/>
        </w:rPr>
        <w:lastRenderedPageBreak/>
        <w:t>1</w:t>
      </w:r>
      <w:r>
        <w:rPr>
          <w:rFonts w:hint="eastAsia"/>
        </w:rPr>
        <w:t>．引言</w:t>
      </w:r>
      <w:bookmarkEnd w:id="0"/>
      <w:bookmarkEnd w:id="1"/>
      <w:bookmarkEnd w:id="2"/>
      <w:bookmarkEnd w:id="3"/>
    </w:p>
    <w:p w14:paraId="52226FED" w14:textId="77777777" w:rsidR="003929BA" w:rsidRDefault="006336AA">
      <w:pPr>
        <w:pStyle w:val="2"/>
      </w:pPr>
      <w:bookmarkStart w:id="4" w:name="_Toc22163"/>
      <w:bookmarkStart w:id="5" w:name="_Toc45551762"/>
      <w:bookmarkStart w:id="6" w:name="_Toc45551782"/>
      <w:bookmarkStart w:id="7" w:name="_Toc45551862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4"/>
      <w:bookmarkEnd w:id="5"/>
      <w:bookmarkEnd w:id="6"/>
      <w:bookmarkEnd w:id="7"/>
    </w:p>
    <w:p w14:paraId="64EB6914" w14:textId="1DF54C09" w:rsidR="003929BA" w:rsidRDefault="006336AA">
      <w:pPr>
        <w:jc w:val="left"/>
      </w:pPr>
      <w:r>
        <w:rPr>
          <w:rFonts w:hint="eastAsia"/>
        </w:rPr>
        <w:tab/>
      </w:r>
      <w:r>
        <w:rPr>
          <w:rFonts w:hint="eastAsia"/>
        </w:rPr>
        <w:t>为明确</w:t>
      </w:r>
      <w:r w:rsidR="00874C1A">
        <w:rPr>
          <w:rFonts w:hint="eastAsia"/>
        </w:rPr>
        <w:t>项目</w:t>
      </w:r>
      <w:r>
        <w:rPr>
          <w:rFonts w:hint="eastAsia"/>
        </w:rPr>
        <w:t>需求、安排项目规划与进度、组织</w:t>
      </w:r>
      <w:r w:rsidR="00874C1A">
        <w:rPr>
          <w:rFonts w:hint="eastAsia"/>
        </w:rPr>
        <w:t>网页</w:t>
      </w:r>
      <w:r>
        <w:rPr>
          <w:rFonts w:hint="eastAsia"/>
        </w:rPr>
        <w:t>开发与测试，撰写本文档。</w:t>
      </w:r>
    </w:p>
    <w:p w14:paraId="362B1FF9" w14:textId="77777777" w:rsidR="003929BA" w:rsidRDefault="006336AA">
      <w:pPr>
        <w:pStyle w:val="2"/>
      </w:pPr>
      <w:bookmarkStart w:id="8" w:name="_Toc9512"/>
      <w:bookmarkStart w:id="9" w:name="_Toc45551763"/>
      <w:bookmarkStart w:id="10" w:name="_Toc45551783"/>
      <w:bookmarkStart w:id="11" w:name="_Toc45551863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8"/>
      <w:bookmarkEnd w:id="9"/>
      <w:bookmarkEnd w:id="10"/>
      <w:bookmarkEnd w:id="11"/>
    </w:p>
    <w:p w14:paraId="2F766907" w14:textId="5CD80EB2" w:rsidR="003929BA" w:rsidRDefault="006336AA">
      <w:r>
        <w:rPr>
          <w:rFonts w:hint="eastAsia"/>
        </w:rPr>
        <w:t>1</w:t>
      </w:r>
      <w:r>
        <w:rPr>
          <w:rFonts w:hint="eastAsia"/>
        </w:rPr>
        <w:t>、</w:t>
      </w:r>
      <w:r w:rsidR="00874C1A">
        <w:rPr>
          <w:rFonts w:hint="eastAsia"/>
        </w:rPr>
        <w:t>项目</w:t>
      </w:r>
      <w:r>
        <w:rPr>
          <w:rFonts w:hint="eastAsia"/>
        </w:rPr>
        <w:t>的名称：</w:t>
      </w:r>
      <w:r w:rsidR="00874C1A">
        <w:rPr>
          <w:rFonts w:hint="eastAsia"/>
        </w:rPr>
        <w:t>气象预测</w:t>
      </w:r>
      <w:r>
        <w:rPr>
          <w:rFonts w:hint="eastAsia"/>
        </w:rPr>
        <w:t>。</w:t>
      </w:r>
    </w:p>
    <w:p w14:paraId="6CA7F5A6" w14:textId="6C7C6BBF" w:rsidR="003929BA" w:rsidRDefault="006336AA">
      <w:r>
        <w:rPr>
          <w:rFonts w:hint="eastAsia"/>
        </w:rPr>
        <w:t>2</w:t>
      </w:r>
      <w:r>
        <w:rPr>
          <w:rFonts w:hint="eastAsia"/>
        </w:rPr>
        <w:t>、开发工具与语言：</w:t>
      </w:r>
      <w:proofErr w:type="spellStart"/>
      <w:r w:rsidR="00874C1A">
        <w:rPr>
          <w:rFonts w:hint="eastAsia"/>
        </w:rPr>
        <w:t>pycharm</w:t>
      </w:r>
      <w:proofErr w:type="spellEnd"/>
      <w:r w:rsidR="00874C1A">
        <w:rPr>
          <w:rFonts w:hint="eastAsia"/>
        </w:rPr>
        <w:t>与</w:t>
      </w:r>
      <w:r w:rsidR="00874C1A">
        <w:rPr>
          <w:rFonts w:hint="eastAsia"/>
        </w:rPr>
        <w:t>python</w:t>
      </w:r>
      <w:r w:rsidR="00874C1A">
        <w:rPr>
          <w:rFonts w:hint="eastAsia"/>
        </w:rPr>
        <w:t>为主</w:t>
      </w:r>
      <w:r>
        <w:rPr>
          <w:rFonts w:hint="eastAsia"/>
        </w:rPr>
        <w:t>。</w:t>
      </w:r>
    </w:p>
    <w:p w14:paraId="0287E5C8" w14:textId="6E243ED9" w:rsidR="003929BA" w:rsidRDefault="006336AA">
      <w:r>
        <w:rPr>
          <w:rFonts w:hint="eastAsia"/>
        </w:rPr>
        <w:t>3</w:t>
      </w:r>
      <w:r>
        <w:rPr>
          <w:rFonts w:hint="eastAsia"/>
        </w:rPr>
        <w:t>、项目的任务提出者：北京交通大学软件学院</w:t>
      </w:r>
      <w:r w:rsidR="00874C1A">
        <w:rPr>
          <w:rFonts w:hint="eastAsia"/>
        </w:rPr>
        <w:t>小学期李宇老师</w:t>
      </w:r>
      <w:r>
        <w:rPr>
          <w:rFonts w:hint="eastAsia"/>
        </w:rPr>
        <w:t>。</w:t>
      </w:r>
    </w:p>
    <w:p w14:paraId="3286E287" w14:textId="0B5E6D2D" w:rsidR="003929BA" w:rsidRDefault="006336AA">
      <w:r>
        <w:rPr>
          <w:rFonts w:hint="eastAsia"/>
        </w:rPr>
        <w:t>4</w:t>
      </w:r>
      <w:r>
        <w:rPr>
          <w:rFonts w:hint="eastAsia"/>
        </w:rPr>
        <w:t>、开发者：</w:t>
      </w:r>
      <w:r w:rsidR="00874C1A">
        <w:rPr>
          <w:rFonts w:hint="eastAsia"/>
        </w:rPr>
        <w:t>周润佳、薛辉杰、王伟安、王澳、李坤。</w:t>
      </w:r>
      <w:r w:rsidR="00874C1A">
        <w:t xml:space="preserve"> </w:t>
      </w:r>
    </w:p>
    <w:p w14:paraId="7BAD29B6" w14:textId="43033937" w:rsidR="003929BA" w:rsidRDefault="006336AA">
      <w:r>
        <w:rPr>
          <w:rFonts w:hint="eastAsia"/>
        </w:rPr>
        <w:t>5</w:t>
      </w:r>
      <w:r>
        <w:rPr>
          <w:rFonts w:hint="eastAsia"/>
        </w:rPr>
        <w:t>、用户：</w:t>
      </w:r>
      <w:r w:rsidR="00874C1A">
        <w:rPr>
          <w:rFonts w:hint="eastAsia"/>
        </w:rPr>
        <w:t>所有人</w:t>
      </w:r>
      <w:r>
        <w:rPr>
          <w:rFonts w:hint="eastAsia"/>
        </w:rPr>
        <w:t>。</w:t>
      </w:r>
    </w:p>
    <w:p w14:paraId="3D2625B3" w14:textId="0F9C4301" w:rsidR="003929BA" w:rsidRDefault="006336AA">
      <w:r>
        <w:rPr>
          <w:rFonts w:hint="eastAsia"/>
        </w:rPr>
        <w:t>6</w:t>
      </w:r>
      <w:r>
        <w:rPr>
          <w:rFonts w:hint="eastAsia"/>
        </w:rPr>
        <w:t>、实现</w:t>
      </w:r>
      <w:r w:rsidR="00874C1A">
        <w:rPr>
          <w:rFonts w:hint="eastAsia"/>
        </w:rPr>
        <w:t>项目</w:t>
      </w:r>
      <w:r>
        <w:rPr>
          <w:rFonts w:hint="eastAsia"/>
        </w:rPr>
        <w:t>的单位：软件学院</w:t>
      </w:r>
      <w:r w:rsidR="00874C1A">
        <w:rPr>
          <w:rFonts w:hint="eastAsia"/>
        </w:rPr>
        <w:t>小</w:t>
      </w:r>
      <w:proofErr w:type="gramStart"/>
      <w:r w:rsidR="00874C1A">
        <w:rPr>
          <w:rFonts w:hint="eastAsia"/>
        </w:rPr>
        <w:t>学期周润佳组</w:t>
      </w:r>
      <w:proofErr w:type="gramEnd"/>
      <w:r>
        <w:rPr>
          <w:rFonts w:hint="eastAsia"/>
        </w:rPr>
        <w:t>。</w:t>
      </w:r>
    </w:p>
    <w:p w14:paraId="7B812428" w14:textId="77777777" w:rsidR="003929BA" w:rsidRDefault="006336AA">
      <w:pPr>
        <w:pStyle w:val="1"/>
      </w:pPr>
      <w:bookmarkStart w:id="12" w:name="_Toc12797"/>
      <w:bookmarkStart w:id="13" w:name="_Toc45551764"/>
      <w:bookmarkStart w:id="14" w:name="_Toc45551784"/>
      <w:bookmarkStart w:id="15" w:name="_Toc45551864"/>
      <w:r>
        <w:rPr>
          <w:rFonts w:hint="eastAsia"/>
        </w:rPr>
        <w:t>2</w:t>
      </w:r>
      <w:r>
        <w:rPr>
          <w:rFonts w:hint="eastAsia"/>
        </w:rPr>
        <w:t>．任务概述</w:t>
      </w:r>
      <w:bookmarkEnd w:id="12"/>
      <w:bookmarkEnd w:id="13"/>
      <w:bookmarkEnd w:id="14"/>
      <w:bookmarkEnd w:id="15"/>
    </w:p>
    <w:p w14:paraId="24551475" w14:textId="77777777" w:rsidR="003929BA" w:rsidRDefault="006336AA">
      <w:pPr>
        <w:pStyle w:val="2"/>
      </w:pPr>
      <w:bookmarkStart w:id="16" w:name="_Toc22448"/>
      <w:bookmarkStart w:id="17" w:name="_Toc45551765"/>
      <w:bookmarkStart w:id="18" w:name="_Toc45551785"/>
      <w:bookmarkStart w:id="19" w:name="_Toc45551865"/>
      <w:r>
        <w:rPr>
          <w:rFonts w:hint="eastAsia"/>
        </w:rPr>
        <w:t>2.1</w:t>
      </w:r>
      <w:r>
        <w:rPr>
          <w:rFonts w:hint="eastAsia"/>
        </w:rPr>
        <w:t>目标</w:t>
      </w:r>
      <w:bookmarkEnd w:id="16"/>
      <w:bookmarkEnd w:id="17"/>
      <w:bookmarkEnd w:id="18"/>
      <w:bookmarkEnd w:id="19"/>
    </w:p>
    <w:p w14:paraId="6EFEA524" w14:textId="77777777" w:rsidR="003929BA" w:rsidRDefault="006336AA">
      <w:pPr>
        <w:pStyle w:val="3"/>
        <w:rPr>
          <w:sz w:val="24"/>
        </w:rPr>
      </w:pPr>
      <w:bookmarkStart w:id="20" w:name="_Toc8242"/>
      <w:bookmarkStart w:id="21" w:name="_Toc45551766"/>
      <w:bookmarkStart w:id="22" w:name="_Toc45551786"/>
      <w:bookmarkStart w:id="23" w:name="_Toc45551866"/>
      <w:r>
        <w:rPr>
          <w:rFonts w:hint="eastAsia"/>
          <w:sz w:val="24"/>
        </w:rPr>
        <w:t>2.1.1</w:t>
      </w:r>
      <w:r>
        <w:rPr>
          <w:rFonts w:hint="eastAsia"/>
          <w:sz w:val="24"/>
        </w:rPr>
        <w:t>开发目标</w:t>
      </w:r>
      <w:bookmarkEnd w:id="20"/>
      <w:bookmarkEnd w:id="21"/>
      <w:bookmarkEnd w:id="22"/>
      <w:bookmarkEnd w:id="23"/>
    </w:p>
    <w:p w14:paraId="3A1251B6" w14:textId="11EBDDD8" w:rsidR="003929BA" w:rsidRDefault="00874C1A">
      <w:pPr>
        <w:ind w:firstLineChars="200" w:firstLine="420"/>
      </w:pPr>
      <w:r>
        <w:rPr>
          <w:rFonts w:hint="eastAsia"/>
        </w:rPr>
        <w:t>实现</w:t>
      </w:r>
      <w:r w:rsidRPr="00874C1A">
        <w:rPr>
          <w:rFonts w:hint="eastAsia"/>
        </w:rPr>
        <w:t>准确、及时、全面地反</w:t>
      </w:r>
      <w:r>
        <w:rPr>
          <w:rFonts w:hint="eastAsia"/>
        </w:rPr>
        <w:t>映全国气温</w:t>
      </w:r>
      <w:r w:rsidRPr="00874C1A">
        <w:rPr>
          <w:rFonts w:hint="eastAsia"/>
        </w:rPr>
        <w:t>现状</w:t>
      </w:r>
      <w:r>
        <w:rPr>
          <w:rFonts w:hint="eastAsia"/>
        </w:rPr>
        <w:t>、未来七天气温的</w:t>
      </w:r>
      <w:r w:rsidRPr="00874C1A">
        <w:rPr>
          <w:rFonts w:hint="eastAsia"/>
        </w:rPr>
        <w:t>发展趋势，为</w:t>
      </w:r>
      <w:r>
        <w:rPr>
          <w:rFonts w:hint="eastAsia"/>
        </w:rPr>
        <w:t>用户出行</w:t>
      </w:r>
      <w:r w:rsidRPr="00874C1A">
        <w:rPr>
          <w:rFonts w:hint="eastAsia"/>
        </w:rPr>
        <w:t>管理等提供科学依据</w:t>
      </w:r>
      <w:r w:rsidR="003735AD">
        <w:rPr>
          <w:rFonts w:hint="eastAsia"/>
        </w:rPr>
        <w:t>，使得用户能够了解气候变化并做出预防</w:t>
      </w:r>
      <w:r w:rsidR="006336AA">
        <w:rPr>
          <w:rFonts w:hint="eastAsia"/>
        </w:rPr>
        <w:t>。</w:t>
      </w:r>
    </w:p>
    <w:p w14:paraId="20AA6A75" w14:textId="68E8838F" w:rsidR="003735AD" w:rsidRDefault="003735AD">
      <w:pPr>
        <w:ind w:firstLineChars="200" w:firstLine="420"/>
      </w:pPr>
      <w:r>
        <w:rPr>
          <w:rFonts w:hint="eastAsia"/>
        </w:rPr>
        <w:t>同时实现公司的用户、角色与部门管理。</w:t>
      </w:r>
    </w:p>
    <w:p w14:paraId="6BD581DD" w14:textId="77777777" w:rsidR="003929BA" w:rsidRDefault="006336AA">
      <w:pPr>
        <w:pStyle w:val="3"/>
        <w:rPr>
          <w:sz w:val="24"/>
        </w:rPr>
      </w:pPr>
      <w:bookmarkStart w:id="24" w:name="_Toc32589"/>
      <w:bookmarkStart w:id="25" w:name="_Toc45551767"/>
      <w:bookmarkStart w:id="26" w:name="_Toc45551787"/>
      <w:bookmarkStart w:id="27" w:name="_Toc45551867"/>
      <w:r>
        <w:rPr>
          <w:rFonts w:hint="eastAsia"/>
          <w:sz w:val="24"/>
        </w:rPr>
        <w:t>2.1.2</w:t>
      </w:r>
      <w:r>
        <w:rPr>
          <w:rFonts w:hint="eastAsia"/>
          <w:sz w:val="24"/>
        </w:rPr>
        <w:t>应用目标</w:t>
      </w:r>
      <w:bookmarkEnd w:id="24"/>
      <w:bookmarkEnd w:id="25"/>
      <w:bookmarkEnd w:id="26"/>
      <w:bookmarkEnd w:id="27"/>
    </w:p>
    <w:p w14:paraId="78E3F7D0" w14:textId="779368F4" w:rsidR="003929BA" w:rsidRDefault="006336AA">
      <w:pPr>
        <w:ind w:firstLineChars="200" w:firstLine="420"/>
      </w:pPr>
      <w:r>
        <w:rPr>
          <w:rFonts w:hint="eastAsia"/>
        </w:rPr>
        <w:t>让大众能够</w:t>
      </w:r>
      <w:r w:rsidR="003735AD">
        <w:rPr>
          <w:rFonts w:hint="eastAsia"/>
        </w:rPr>
        <w:t>方便有效的获取准确的气象信息，同时保护用户的账户安全性能。</w:t>
      </w:r>
    </w:p>
    <w:p w14:paraId="5CA6E291" w14:textId="77777777" w:rsidR="003929BA" w:rsidRDefault="006336AA">
      <w:pPr>
        <w:pStyle w:val="2"/>
      </w:pPr>
      <w:bookmarkStart w:id="28" w:name="_Toc18377"/>
      <w:bookmarkStart w:id="29" w:name="_Toc45551768"/>
      <w:bookmarkStart w:id="30" w:name="_Toc45551788"/>
      <w:bookmarkStart w:id="31" w:name="_Toc45551868"/>
      <w:r>
        <w:rPr>
          <w:rFonts w:hint="eastAsia"/>
        </w:rPr>
        <w:t>2.2</w:t>
      </w:r>
      <w:r>
        <w:rPr>
          <w:rFonts w:hint="eastAsia"/>
        </w:rPr>
        <w:t>运行环境</w:t>
      </w:r>
      <w:bookmarkEnd w:id="28"/>
      <w:bookmarkEnd w:id="29"/>
      <w:bookmarkEnd w:id="30"/>
      <w:bookmarkEnd w:id="31"/>
    </w:p>
    <w:p w14:paraId="094EC632" w14:textId="77777777" w:rsidR="003929BA" w:rsidRDefault="006336AA">
      <w:r>
        <w:rPr>
          <w:rFonts w:hint="eastAsia"/>
        </w:rPr>
        <w:t>操作系统：</w:t>
      </w:r>
      <w:r>
        <w:rPr>
          <w:rFonts w:hint="eastAsia"/>
        </w:rPr>
        <w:t>Microsoft Windows 2000 Advanced Server</w:t>
      </w:r>
    </w:p>
    <w:p w14:paraId="22D9BBF7" w14:textId="31734318" w:rsidR="003929BA" w:rsidRDefault="006336AA"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据</w:t>
      </w:r>
      <w:r>
        <w:rPr>
          <w:rFonts w:hint="eastAsia"/>
        </w:rPr>
        <w:t xml:space="preserve"> </w:t>
      </w:r>
      <w:r>
        <w:rPr>
          <w:rFonts w:hint="eastAsia"/>
        </w:rPr>
        <w:t>库：</w:t>
      </w:r>
      <w:proofErr w:type="spellStart"/>
      <w:r w:rsidR="003735AD">
        <w:t>M</w:t>
      </w:r>
      <w:r w:rsidR="003735AD">
        <w:rPr>
          <w:rFonts w:hint="eastAsia"/>
        </w:rPr>
        <w:t>ysql</w:t>
      </w:r>
      <w:proofErr w:type="spellEnd"/>
    </w:p>
    <w:p w14:paraId="160CC441" w14:textId="77777777" w:rsidR="003929BA" w:rsidRDefault="006336AA">
      <w:pPr>
        <w:pStyle w:val="2"/>
      </w:pPr>
      <w:bookmarkStart w:id="32" w:name="_Toc19927"/>
      <w:bookmarkStart w:id="33" w:name="_Toc45551769"/>
      <w:bookmarkStart w:id="34" w:name="_Toc45551789"/>
      <w:bookmarkStart w:id="35" w:name="_Toc45551869"/>
      <w:r>
        <w:rPr>
          <w:rFonts w:hint="eastAsia"/>
        </w:rPr>
        <w:t>2.3</w:t>
      </w:r>
      <w:r>
        <w:rPr>
          <w:rFonts w:hint="eastAsia"/>
        </w:rPr>
        <w:t>条件与限制</w:t>
      </w:r>
      <w:bookmarkEnd w:id="32"/>
      <w:bookmarkEnd w:id="33"/>
      <w:bookmarkEnd w:id="34"/>
      <w:bookmarkEnd w:id="35"/>
    </w:p>
    <w:p w14:paraId="02D1BD12" w14:textId="0E69B7DA" w:rsidR="003929BA" w:rsidRDefault="006336AA">
      <w:r>
        <w:rPr>
          <w:rFonts w:hint="eastAsia"/>
        </w:rPr>
        <w:t>1</w:t>
      </w:r>
      <w:r>
        <w:rPr>
          <w:rFonts w:hint="eastAsia"/>
        </w:rPr>
        <w:t>、项目</w:t>
      </w:r>
      <w:r w:rsidR="003735AD">
        <w:rPr>
          <w:rFonts w:hint="eastAsia"/>
        </w:rPr>
        <w:t>开发</w:t>
      </w:r>
      <w:r>
        <w:t>应具备条件：应提供相应的配置，相应的软件及一定数量的技术人员和管理人</w:t>
      </w:r>
      <w:r>
        <w:lastRenderedPageBreak/>
        <w:t>员等，以及相应的开发环境。</w:t>
      </w:r>
    </w:p>
    <w:p w14:paraId="434F0BA5" w14:textId="67D376C6" w:rsidR="003929BA" w:rsidRDefault="006336AA">
      <w:r>
        <w:rPr>
          <w:rFonts w:hint="eastAsia"/>
        </w:rPr>
        <w:t>2</w:t>
      </w:r>
      <w:r>
        <w:rPr>
          <w:rFonts w:hint="eastAsia"/>
        </w:rPr>
        <w:t>、</w:t>
      </w:r>
      <w:r>
        <w:t>工作及完成期限：应按照老师的计划完成任务和工作</w:t>
      </w:r>
      <w:r>
        <w:rPr>
          <w:rFonts w:hint="eastAsia"/>
        </w:rPr>
        <w:t>，在</w:t>
      </w:r>
      <w:r w:rsidR="003735AD">
        <w:rPr>
          <w:rFonts w:hint="eastAsia"/>
        </w:rPr>
        <w:t>2</w:t>
      </w:r>
      <w:r>
        <w:rPr>
          <w:rFonts w:hint="eastAsia"/>
        </w:rPr>
        <w:t>周之前完成项目整体开发。</w:t>
      </w:r>
      <w:r>
        <w:t> </w:t>
      </w:r>
    </w:p>
    <w:p w14:paraId="4A7E83F2" w14:textId="77777777" w:rsidR="003929BA" w:rsidRDefault="003929BA"/>
    <w:p w14:paraId="7298C4EF" w14:textId="77777777" w:rsidR="003929BA" w:rsidRDefault="006336AA">
      <w:pPr>
        <w:pStyle w:val="1"/>
      </w:pPr>
      <w:bookmarkStart w:id="36" w:name="_Toc10841"/>
      <w:bookmarkStart w:id="37" w:name="_Toc45551770"/>
      <w:bookmarkStart w:id="38" w:name="_Toc45551790"/>
      <w:bookmarkStart w:id="39" w:name="_Toc45551870"/>
      <w:r>
        <w:rPr>
          <w:rFonts w:hint="eastAsia"/>
        </w:rPr>
        <w:t>3</w:t>
      </w:r>
      <w:r>
        <w:rPr>
          <w:rFonts w:hint="eastAsia"/>
        </w:rPr>
        <w:t>．功能需求</w:t>
      </w:r>
      <w:bookmarkEnd w:id="36"/>
      <w:bookmarkEnd w:id="37"/>
      <w:bookmarkEnd w:id="38"/>
      <w:bookmarkEnd w:id="39"/>
    </w:p>
    <w:p w14:paraId="69C805D9" w14:textId="77777777" w:rsidR="003929BA" w:rsidRDefault="006336AA">
      <w:pPr>
        <w:pStyle w:val="2"/>
      </w:pPr>
      <w:bookmarkStart w:id="40" w:name="_Toc24896"/>
      <w:bookmarkStart w:id="41" w:name="_Toc45551771"/>
      <w:bookmarkStart w:id="42" w:name="_Toc45551791"/>
      <w:bookmarkStart w:id="43" w:name="_Toc45551871"/>
      <w:r>
        <w:rPr>
          <w:rFonts w:hint="eastAsia"/>
        </w:rPr>
        <w:t>3.1</w:t>
      </w:r>
      <w:r>
        <w:rPr>
          <w:rFonts w:hint="eastAsia"/>
        </w:rPr>
        <w:t>功能划分</w:t>
      </w:r>
      <w:bookmarkEnd w:id="40"/>
      <w:bookmarkEnd w:id="41"/>
      <w:bookmarkEnd w:id="42"/>
      <w:bookmarkEnd w:id="43"/>
    </w:p>
    <w:p w14:paraId="510BB098" w14:textId="541A81E4" w:rsidR="003735AD" w:rsidRDefault="003735AD">
      <w:pPr>
        <w:numPr>
          <w:ilvl w:val="0"/>
          <w:numId w:val="1"/>
        </w:numPr>
      </w:pPr>
      <w:r>
        <w:rPr>
          <w:rFonts w:hint="eastAsia"/>
        </w:rPr>
        <w:t>收集全国各省近</w:t>
      </w:r>
      <w:r>
        <w:rPr>
          <w:rFonts w:hint="eastAsia"/>
        </w:rPr>
        <w:t>30</w:t>
      </w:r>
      <w:r>
        <w:rPr>
          <w:rFonts w:hint="eastAsia"/>
        </w:rPr>
        <w:t>年的气象数据，并清晰数据；</w:t>
      </w:r>
    </w:p>
    <w:p w14:paraId="39954DF1" w14:textId="463A98FB" w:rsidR="003929BA" w:rsidRDefault="003735AD">
      <w:pPr>
        <w:numPr>
          <w:ilvl w:val="0"/>
          <w:numId w:val="1"/>
        </w:numPr>
      </w:pPr>
      <w:r>
        <w:rPr>
          <w:rFonts w:hint="eastAsia"/>
        </w:rPr>
        <w:t>预测未来七天全国各省份的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高温、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低温与平均温</w:t>
      </w:r>
      <w:r w:rsidR="006336AA">
        <w:rPr>
          <w:rFonts w:hint="eastAsia"/>
        </w:rPr>
        <w:t>；</w:t>
      </w:r>
    </w:p>
    <w:p w14:paraId="2FDBF6E9" w14:textId="37D6B626" w:rsidR="003929BA" w:rsidRDefault="003735AD">
      <w:pPr>
        <w:numPr>
          <w:ilvl w:val="0"/>
          <w:numId w:val="1"/>
        </w:numPr>
      </w:pPr>
      <w:r>
        <w:rPr>
          <w:rFonts w:hint="eastAsia"/>
        </w:rPr>
        <w:t>将预测数据由保存为</w:t>
      </w:r>
      <w:r>
        <w:rPr>
          <w:rFonts w:hint="eastAsia"/>
        </w:rPr>
        <w:t>json</w:t>
      </w:r>
      <w:r>
        <w:rPr>
          <w:rFonts w:hint="eastAsia"/>
        </w:rPr>
        <w:t>文件并且传到</w:t>
      </w:r>
      <w:r>
        <w:rPr>
          <w:rFonts w:hint="eastAsia"/>
        </w:rPr>
        <w:t>web</w:t>
      </w:r>
      <w:r>
        <w:rPr>
          <w:rFonts w:hint="eastAsia"/>
        </w:rPr>
        <w:t>前端</w:t>
      </w:r>
      <w:r w:rsidR="006336AA">
        <w:rPr>
          <w:rFonts w:hint="eastAsia"/>
        </w:rPr>
        <w:t>；</w:t>
      </w:r>
    </w:p>
    <w:p w14:paraId="249C12C0" w14:textId="24F1A876" w:rsidR="003929BA" w:rsidRDefault="003735AD">
      <w:pPr>
        <w:numPr>
          <w:ilvl w:val="0"/>
          <w:numId w:val="1"/>
        </w:numPr>
      </w:pPr>
      <w:r>
        <w:rPr>
          <w:rFonts w:hint="eastAsia"/>
        </w:rPr>
        <w:t>前端以点状图、折线图、柱状图、温差图来实现数据展示</w:t>
      </w:r>
      <w:r w:rsidR="006336AA">
        <w:rPr>
          <w:rFonts w:hint="eastAsia"/>
        </w:rPr>
        <w:t>；</w:t>
      </w:r>
    </w:p>
    <w:p w14:paraId="12881BE1" w14:textId="2E0E0960" w:rsidR="003929BA" w:rsidRDefault="0085107C">
      <w:pPr>
        <w:numPr>
          <w:ilvl w:val="0"/>
          <w:numId w:val="1"/>
        </w:numPr>
      </w:pPr>
      <w:r>
        <w:rPr>
          <w:rFonts w:hint="eastAsia"/>
        </w:rPr>
        <w:t>各省会城市预测温度查询</w:t>
      </w:r>
      <w:r w:rsidR="006336AA">
        <w:rPr>
          <w:rFonts w:hint="eastAsia"/>
        </w:rPr>
        <w:t>；</w:t>
      </w:r>
    </w:p>
    <w:p w14:paraId="6B8A76EC" w14:textId="456B552B" w:rsidR="0085107C" w:rsidRDefault="0085107C">
      <w:pPr>
        <w:numPr>
          <w:ilvl w:val="0"/>
          <w:numId w:val="1"/>
        </w:numPr>
      </w:pPr>
      <w:r>
        <w:rPr>
          <w:rFonts w:hint="eastAsia"/>
        </w:rPr>
        <w:t>当天全国各省</w:t>
      </w:r>
      <w:proofErr w:type="gramStart"/>
      <w:r>
        <w:rPr>
          <w:rFonts w:hint="eastAsia"/>
        </w:rPr>
        <w:t>实时气温</w:t>
      </w:r>
      <w:proofErr w:type="gramEnd"/>
      <w:r>
        <w:rPr>
          <w:rFonts w:hint="eastAsia"/>
        </w:rPr>
        <w:t>展示；</w:t>
      </w:r>
    </w:p>
    <w:p w14:paraId="0AA24F33" w14:textId="06D259AE" w:rsidR="003929BA" w:rsidRDefault="003735AD">
      <w:pPr>
        <w:numPr>
          <w:ilvl w:val="0"/>
          <w:numId w:val="1"/>
        </w:numPr>
      </w:pPr>
      <w:r>
        <w:rPr>
          <w:rFonts w:hint="eastAsia"/>
        </w:rPr>
        <w:t>登录、注册、用户管理、角色管理、以及部门管理</w:t>
      </w:r>
      <w:r w:rsidR="006336AA">
        <w:rPr>
          <w:rFonts w:hint="eastAsia"/>
        </w:rPr>
        <w:t>。</w:t>
      </w:r>
    </w:p>
    <w:p w14:paraId="0FC4FD72" w14:textId="77777777" w:rsidR="003929BA" w:rsidRDefault="006336AA">
      <w:pPr>
        <w:pStyle w:val="2"/>
      </w:pPr>
      <w:bookmarkStart w:id="44" w:name="_Toc19955"/>
      <w:bookmarkStart w:id="45" w:name="_Toc45551772"/>
      <w:bookmarkStart w:id="46" w:name="_Toc45551792"/>
      <w:bookmarkStart w:id="47" w:name="_Toc45551872"/>
      <w:r>
        <w:rPr>
          <w:rFonts w:hint="eastAsia"/>
        </w:rPr>
        <w:t>3.2</w:t>
      </w:r>
      <w:r>
        <w:rPr>
          <w:rFonts w:hint="eastAsia"/>
        </w:rPr>
        <w:t>功能描述</w:t>
      </w:r>
      <w:bookmarkEnd w:id="44"/>
      <w:bookmarkEnd w:id="45"/>
      <w:bookmarkEnd w:id="46"/>
      <w:bookmarkEnd w:id="47"/>
    </w:p>
    <w:p w14:paraId="133BAE72" w14:textId="5CB26175" w:rsidR="003929BA" w:rsidRDefault="006336AA">
      <w:pPr>
        <w:ind w:left="1050" w:hangingChars="500" w:hanging="1050"/>
      </w:pPr>
      <w:r>
        <w:rPr>
          <w:rFonts w:hint="eastAsia"/>
        </w:rPr>
        <w:t>1</w:t>
      </w:r>
      <w:r>
        <w:rPr>
          <w:rFonts w:hint="eastAsia"/>
        </w:rPr>
        <w:t>、登录</w:t>
      </w:r>
      <w:r>
        <w:rPr>
          <w:rFonts w:hint="eastAsia"/>
        </w:rPr>
        <w:t>/</w:t>
      </w:r>
      <w:r>
        <w:rPr>
          <w:rFonts w:hint="eastAsia"/>
        </w:rPr>
        <w:t>注册：</w:t>
      </w:r>
      <w:r w:rsidR="0085107C">
        <w:rPr>
          <w:rFonts w:hint="eastAsia"/>
        </w:rPr>
        <w:t>用户可注册账号成为公司一员，</w:t>
      </w:r>
      <w:proofErr w:type="spellStart"/>
      <w:r w:rsidR="0085107C">
        <w:rPr>
          <w:rFonts w:hint="eastAsia"/>
        </w:rPr>
        <w:t>ceo</w:t>
      </w:r>
      <w:proofErr w:type="spellEnd"/>
      <w:r w:rsidR="0085107C">
        <w:rPr>
          <w:rFonts w:hint="eastAsia"/>
        </w:rPr>
        <w:t>可编辑部门，经理可编辑用户。</w:t>
      </w:r>
    </w:p>
    <w:p w14:paraId="6145934A" w14:textId="2A773B52" w:rsidR="003929BA" w:rsidRDefault="006336AA" w:rsidP="0085107C">
      <w:pPr>
        <w:ind w:left="1050" w:hangingChars="500" w:hanging="105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5107C">
        <w:rPr>
          <w:rFonts w:hint="eastAsia"/>
        </w:rPr>
        <w:t>可以查看未来七天全国各省份的</w:t>
      </w:r>
      <w:proofErr w:type="gramStart"/>
      <w:r w:rsidR="0085107C">
        <w:rPr>
          <w:rFonts w:hint="eastAsia"/>
        </w:rPr>
        <w:t>最</w:t>
      </w:r>
      <w:proofErr w:type="gramEnd"/>
      <w:r w:rsidR="0085107C">
        <w:rPr>
          <w:rFonts w:hint="eastAsia"/>
        </w:rPr>
        <w:t>高温、</w:t>
      </w:r>
      <w:proofErr w:type="gramStart"/>
      <w:r w:rsidR="0085107C">
        <w:rPr>
          <w:rFonts w:hint="eastAsia"/>
        </w:rPr>
        <w:t>最</w:t>
      </w:r>
      <w:proofErr w:type="gramEnd"/>
      <w:r w:rsidR="0085107C">
        <w:rPr>
          <w:rFonts w:hint="eastAsia"/>
        </w:rPr>
        <w:t>低温与平均温；</w:t>
      </w:r>
    </w:p>
    <w:p w14:paraId="3B2B8D4F" w14:textId="09955BDE" w:rsidR="0085107C" w:rsidRDefault="0085107C" w:rsidP="0085107C">
      <w:pPr>
        <w:ind w:left="1050" w:hangingChars="500" w:hanging="1050"/>
      </w:pPr>
      <w:r>
        <w:rPr>
          <w:rFonts w:hint="eastAsia"/>
        </w:rPr>
        <w:t>3</w:t>
      </w:r>
      <w:r>
        <w:rPr>
          <w:rFonts w:hint="eastAsia"/>
        </w:rPr>
        <w:t>、可以查看当天全国各省份的实时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高温与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低温；</w:t>
      </w:r>
    </w:p>
    <w:p w14:paraId="41F1F7B0" w14:textId="75208D26" w:rsidR="0085107C" w:rsidRDefault="0085107C" w:rsidP="0085107C">
      <w:pPr>
        <w:ind w:left="1050" w:hangingChars="500" w:hanging="1050"/>
      </w:pPr>
      <w:r>
        <w:rPr>
          <w:rFonts w:hint="eastAsia"/>
        </w:rPr>
        <w:t>4</w:t>
      </w:r>
      <w:r>
        <w:rPr>
          <w:rFonts w:hint="eastAsia"/>
        </w:rPr>
        <w:t>、可以通过温差图看清全国温度的差异；</w:t>
      </w:r>
    </w:p>
    <w:p w14:paraId="7CD3EF20" w14:textId="543F1A76" w:rsidR="0085107C" w:rsidRDefault="0085107C" w:rsidP="0085107C">
      <w:pPr>
        <w:ind w:left="1050" w:hangingChars="500" w:hanging="1050"/>
      </w:pPr>
      <w:r>
        <w:rPr>
          <w:rFonts w:hint="eastAsia"/>
        </w:rPr>
        <w:t>5</w:t>
      </w:r>
      <w:r>
        <w:rPr>
          <w:rFonts w:hint="eastAsia"/>
        </w:rPr>
        <w:t>、可以通过折线图来看清温度走势；</w:t>
      </w:r>
    </w:p>
    <w:p w14:paraId="45305BFE" w14:textId="77777777" w:rsidR="003929BA" w:rsidRDefault="006336AA">
      <w:pPr>
        <w:pStyle w:val="1"/>
      </w:pPr>
      <w:bookmarkStart w:id="48" w:name="_Toc12182"/>
      <w:bookmarkStart w:id="49" w:name="_Toc45551773"/>
      <w:bookmarkStart w:id="50" w:name="_Toc45551793"/>
      <w:bookmarkStart w:id="51" w:name="_Toc45551873"/>
      <w:r>
        <w:rPr>
          <w:rFonts w:hint="eastAsia"/>
        </w:rPr>
        <w:t>4</w:t>
      </w:r>
      <w:r>
        <w:rPr>
          <w:rFonts w:hint="eastAsia"/>
        </w:rPr>
        <w:t>．性能需求</w:t>
      </w:r>
      <w:bookmarkEnd w:id="48"/>
      <w:bookmarkEnd w:id="49"/>
      <w:bookmarkEnd w:id="50"/>
      <w:bookmarkEnd w:id="51"/>
    </w:p>
    <w:p w14:paraId="6B45FE81" w14:textId="77777777" w:rsidR="003929BA" w:rsidRDefault="006336AA">
      <w:pPr>
        <w:pStyle w:val="2"/>
      </w:pPr>
      <w:bookmarkStart w:id="52" w:name="_Toc16293"/>
      <w:bookmarkStart w:id="53" w:name="_Toc45551774"/>
      <w:bookmarkStart w:id="54" w:name="_Toc45551794"/>
      <w:bookmarkStart w:id="55" w:name="_Toc45551874"/>
      <w:r>
        <w:rPr>
          <w:rFonts w:hint="eastAsia"/>
        </w:rPr>
        <w:t>4.1</w:t>
      </w:r>
      <w:r>
        <w:rPr>
          <w:rFonts w:hint="eastAsia"/>
        </w:rPr>
        <w:t>数据精确度</w:t>
      </w:r>
      <w:bookmarkEnd w:id="52"/>
      <w:bookmarkEnd w:id="53"/>
      <w:bookmarkEnd w:id="54"/>
      <w:bookmarkEnd w:id="55"/>
    </w:p>
    <w:p w14:paraId="774195E4" w14:textId="106C9562" w:rsidR="003929BA" w:rsidRDefault="0085107C">
      <w:r>
        <w:rPr>
          <w:rFonts w:hint="eastAsia"/>
        </w:rPr>
        <w:t>预测数据：由于设计气温预测的准确度，使用预测较为精确的</w:t>
      </w:r>
      <w:r>
        <w:rPr>
          <w:rFonts w:hint="eastAsia"/>
        </w:rPr>
        <w:t>S</w:t>
      </w:r>
      <w:r>
        <w:t>ARIMA</w:t>
      </w:r>
      <w:r>
        <w:rPr>
          <w:rFonts w:hint="eastAsia"/>
        </w:rPr>
        <w:t>模型</w:t>
      </w:r>
      <w:r w:rsidR="006336AA">
        <w:rPr>
          <w:rFonts w:hint="eastAsia"/>
        </w:rPr>
        <w:t>。</w:t>
      </w:r>
    </w:p>
    <w:p w14:paraId="3BF6514A" w14:textId="61B68F36" w:rsidR="0085107C" w:rsidRDefault="0085107C">
      <w:proofErr w:type="gramStart"/>
      <w:r>
        <w:rPr>
          <w:rFonts w:hint="eastAsia"/>
        </w:rPr>
        <w:t>实时气温</w:t>
      </w:r>
      <w:proofErr w:type="gramEnd"/>
      <w:r>
        <w:rPr>
          <w:rFonts w:hint="eastAsia"/>
        </w:rPr>
        <w:t>数据：选取中国</w:t>
      </w:r>
      <w:proofErr w:type="gramStart"/>
      <w:r>
        <w:rPr>
          <w:rFonts w:hint="eastAsia"/>
        </w:rPr>
        <w:t>气象网的实时气温</w:t>
      </w:r>
      <w:proofErr w:type="gramEnd"/>
      <w:r>
        <w:rPr>
          <w:rFonts w:hint="eastAsia"/>
        </w:rPr>
        <w:t>数据向用户展示准确的实时气温。</w:t>
      </w:r>
    </w:p>
    <w:p w14:paraId="2A2055EC" w14:textId="77777777" w:rsidR="003929BA" w:rsidRDefault="006336AA">
      <w:pPr>
        <w:pStyle w:val="2"/>
      </w:pPr>
      <w:bookmarkStart w:id="56" w:name="_Toc11266"/>
      <w:bookmarkStart w:id="57" w:name="_Toc45551775"/>
      <w:bookmarkStart w:id="58" w:name="_Toc45551795"/>
      <w:bookmarkStart w:id="59" w:name="_Toc45551875"/>
      <w:r>
        <w:rPr>
          <w:rFonts w:hint="eastAsia"/>
        </w:rPr>
        <w:t>4.2</w:t>
      </w:r>
      <w:r>
        <w:rPr>
          <w:rFonts w:hint="eastAsia"/>
        </w:rPr>
        <w:t>时间特性</w:t>
      </w:r>
      <w:bookmarkEnd w:id="56"/>
      <w:bookmarkEnd w:id="57"/>
      <w:bookmarkEnd w:id="58"/>
      <w:bookmarkEnd w:id="59"/>
    </w:p>
    <w:p w14:paraId="358D0F95" w14:textId="694E8491" w:rsidR="003929BA" w:rsidRDefault="00EB135F">
      <w:pPr>
        <w:ind w:firstLineChars="200" w:firstLine="420"/>
      </w:pPr>
      <w:bookmarkStart w:id="60" w:name="_Hlk45550687"/>
      <w:r>
        <w:rPr>
          <w:rFonts w:hint="eastAsia"/>
        </w:rPr>
        <w:t>为了</w:t>
      </w:r>
      <w:r w:rsidR="0085107C">
        <w:rPr>
          <w:rFonts w:hint="eastAsia"/>
        </w:rPr>
        <w:t>保证预测数据的准确性以及用户的使用体验，选取未来</w:t>
      </w:r>
      <w:r w:rsidR="0085107C">
        <w:rPr>
          <w:rFonts w:hint="eastAsia"/>
        </w:rPr>
        <w:t>7</w:t>
      </w:r>
      <w:r w:rsidR="0085107C">
        <w:rPr>
          <w:rFonts w:hint="eastAsia"/>
        </w:rPr>
        <w:t>天就行气温预测</w:t>
      </w:r>
      <w:r w:rsidR="006336AA">
        <w:rPr>
          <w:rFonts w:hint="eastAsia"/>
        </w:rPr>
        <w:t>。</w:t>
      </w:r>
    </w:p>
    <w:p w14:paraId="6D55A9B6" w14:textId="640FA4C1" w:rsidR="0085107C" w:rsidRPr="0085107C" w:rsidRDefault="0085107C">
      <w:pPr>
        <w:ind w:firstLineChars="200" w:firstLine="420"/>
      </w:pPr>
      <w:r>
        <w:rPr>
          <w:rFonts w:hint="eastAsia"/>
        </w:rPr>
        <w:t>同时对于当天气温有</w:t>
      </w:r>
      <w:proofErr w:type="gramStart"/>
      <w:r>
        <w:rPr>
          <w:rFonts w:hint="eastAsia"/>
        </w:rPr>
        <w:t>实时气温</w:t>
      </w:r>
      <w:proofErr w:type="gramEnd"/>
      <w:r>
        <w:rPr>
          <w:rFonts w:hint="eastAsia"/>
        </w:rPr>
        <w:t>展示。</w:t>
      </w:r>
    </w:p>
    <w:p w14:paraId="7F9BA097" w14:textId="77777777" w:rsidR="003929BA" w:rsidRDefault="006336AA">
      <w:pPr>
        <w:pStyle w:val="2"/>
      </w:pPr>
      <w:bookmarkStart w:id="61" w:name="_Toc7940"/>
      <w:bookmarkStart w:id="62" w:name="_Toc45551776"/>
      <w:bookmarkStart w:id="63" w:name="_Toc45551796"/>
      <w:bookmarkStart w:id="64" w:name="_Toc45551876"/>
      <w:bookmarkEnd w:id="60"/>
      <w:r>
        <w:rPr>
          <w:rFonts w:hint="eastAsia"/>
        </w:rPr>
        <w:lastRenderedPageBreak/>
        <w:t>4.3</w:t>
      </w:r>
      <w:r>
        <w:rPr>
          <w:rFonts w:hint="eastAsia"/>
        </w:rPr>
        <w:t>适应性</w:t>
      </w:r>
      <w:bookmarkEnd w:id="61"/>
      <w:bookmarkEnd w:id="62"/>
      <w:bookmarkEnd w:id="63"/>
      <w:bookmarkEnd w:id="64"/>
    </w:p>
    <w:p w14:paraId="106CBC6A" w14:textId="0CA0935A" w:rsidR="003929BA" w:rsidRDefault="0085107C">
      <w:pPr>
        <w:ind w:firstLineChars="200" w:firstLine="420"/>
      </w:pPr>
      <w:bookmarkStart w:id="65" w:name="_Hlk45550896"/>
      <w:r>
        <w:rPr>
          <w:rFonts w:hint="eastAsia"/>
        </w:rPr>
        <w:t>在后台服务器开启的情况下，所以用户都可以通过浏览器访问</w:t>
      </w:r>
      <w:hyperlink r:id="rId13" w:history="1">
        <w:r w:rsidR="006F2D47" w:rsidRPr="00263AD6">
          <w:rPr>
            <w:rStyle w:val="a7"/>
          </w:rPr>
          <w:t>http://xiaoxueqi.natapp1.cc/blog</w:t>
        </w:r>
      </w:hyperlink>
      <w:r w:rsidR="006336AA">
        <w:rPr>
          <w:rFonts w:hint="eastAsia"/>
        </w:rPr>
        <w:t>。</w:t>
      </w:r>
    </w:p>
    <w:p w14:paraId="3684F637" w14:textId="77777777" w:rsidR="003929BA" w:rsidRDefault="006336AA">
      <w:pPr>
        <w:pStyle w:val="1"/>
      </w:pPr>
      <w:bookmarkStart w:id="66" w:name="_Toc13474"/>
      <w:bookmarkStart w:id="67" w:name="_Toc45551777"/>
      <w:bookmarkStart w:id="68" w:name="_Toc45551797"/>
      <w:bookmarkStart w:id="69" w:name="_Toc45551877"/>
      <w:bookmarkEnd w:id="65"/>
      <w:r>
        <w:rPr>
          <w:rFonts w:hint="eastAsia"/>
        </w:rPr>
        <w:t>5</w:t>
      </w:r>
      <w:r>
        <w:rPr>
          <w:rFonts w:hint="eastAsia"/>
        </w:rPr>
        <w:t>．运行需求</w:t>
      </w:r>
      <w:bookmarkEnd w:id="66"/>
      <w:bookmarkEnd w:id="67"/>
      <w:bookmarkEnd w:id="68"/>
      <w:bookmarkEnd w:id="69"/>
    </w:p>
    <w:p w14:paraId="25E66F4D" w14:textId="77777777" w:rsidR="003929BA" w:rsidRDefault="006336AA">
      <w:pPr>
        <w:pStyle w:val="2"/>
      </w:pPr>
      <w:bookmarkStart w:id="70" w:name="_Toc8969"/>
      <w:bookmarkStart w:id="71" w:name="_Toc45551778"/>
      <w:bookmarkStart w:id="72" w:name="_Toc45551798"/>
      <w:bookmarkStart w:id="73" w:name="_Toc45551878"/>
      <w:r>
        <w:rPr>
          <w:rFonts w:hint="eastAsia"/>
        </w:rPr>
        <w:t>5.1</w:t>
      </w:r>
      <w:r>
        <w:rPr>
          <w:rFonts w:hint="eastAsia"/>
        </w:rPr>
        <w:t>用户界面</w:t>
      </w:r>
      <w:bookmarkEnd w:id="70"/>
      <w:bookmarkEnd w:id="71"/>
      <w:bookmarkEnd w:id="72"/>
      <w:bookmarkEnd w:id="73"/>
    </w:p>
    <w:p w14:paraId="1448B637" w14:textId="10A15E23" w:rsidR="003929BA" w:rsidRDefault="006336AA">
      <w:pPr>
        <w:ind w:left="1890" w:hangingChars="900" w:hanging="1890"/>
      </w:pPr>
      <w:r>
        <w:rPr>
          <w:rFonts w:hint="eastAsia"/>
        </w:rPr>
        <w:t>1</w:t>
      </w:r>
      <w:r>
        <w:rPr>
          <w:rFonts w:hint="eastAsia"/>
        </w:rPr>
        <w:t>、登录</w:t>
      </w:r>
      <w:r>
        <w:rPr>
          <w:rFonts w:hint="eastAsia"/>
        </w:rPr>
        <w:t>/</w:t>
      </w:r>
      <w:r>
        <w:rPr>
          <w:rFonts w:hint="eastAsia"/>
        </w:rPr>
        <w:t>注册界面：</w:t>
      </w:r>
      <w:r w:rsidR="006F2D47">
        <w:rPr>
          <w:rFonts w:hint="eastAsia"/>
        </w:rPr>
        <w:t>游客可以直接访问，如果想要拥有账号可以直接注册或直接登录。</w:t>
      </w:r>
      <w:r w:rsidR="006F2D47">
        <w:t xml:space="preserve"> </w:t>
      </w:r>
    </w:p>
    <w:p w14:paraId="44831C45" w14:textId="75798B18" w:rsidR="003929BA" w:rsidRDefault="006336AA">
      <w:pPr>
        <w:ind w:left="1890" w:hangingChars="900" w:hanging="189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F2D47">
        <w:rPr>
          <w:rFonts w:hint="eastAsia"/>
        </w:rPr>
        <w:t>欢迎</w:t>
      </w:r>
      <w:r>
        <w:rPr>
          <w:rFonts w:hint="eastAsia"/>
        </w:rPr>
        <w:t>界面：</w:t>
      </w:r>
      <w:r w:rsidR="006F2D47">
        <w:rPr>
          <w:rFonts w:hint="eastAsia"/>
        </w:rPr>
        <w:t>显示欢迎界面，告知用户时间，</w:t>
      </w:r>
      <w:r w:rsidR="006F2D47">
        <w:rPr>
          <w:rFonts w:hint="eastAsia"/>
        </w:rPr>
        <w:t>5</w:t>
      </w:r>
      <w:r w:rsidR="006F2D47">
        <w:rPr>
          <w:rFonts w:hint="eastAsia"/>
        </w:rPr>
        <w:t>秒后跳转到主界面</w:t>
      </w:r>
      <w:r w:rsidR="006F2D47">
        <w:t xml:space="preserve"> </w:t>
      </w:r>
    </w:p>
    <w:p w14:paraId="3DF480F7" w14:textId="77777777" w:rsidR="006F2D47" w:rsidRDefault="006336AA" w:rsidP="006F2D47">
      <w:pPr>
        <w:ind w:left="1680" w:hangingChars="800" w:hanging="1680"/>
        <w:jc w:val="left"/>
      </w:pPr>
      <w:r>
        <w:rPr>
          <w:rFonts w:hint="eastAsia"/>
        </w:rPr>
        <w:t>3</w:t>
      </w:r>
      <w:r>
        <w:rPr>
          <w:rFonts w:hint="eastAsia"/>
        </w:rPr>
        <w:t>、主界面：</w:t>
      </w:r>
      <w:r w:rsidR="006F2D47">
        <w:rPr>
          <w:rFonts w:hint="eastAsia"/>
        </w:rPr>
        <w:t>中间为全国温差图，显示全国温差。另外包含</w:t>
      </w:r>
      <w:r w:rsidR="006F2D47">
        <w:rPr>
          <w:rFonts w:hint="eastAsia"/>
        </w:rPr>
        <w:t>7</w:t>
      </w:r>
      <w:r w:rsidR="006F2D47">
        <w:rPr>
          <w:rFonts w:hint="eastAsia"/>
        </w:rPr>
        <w:t>天预测图，由点状、折线、柱</w:t>
      </w:r>
    </w:p>
    <w:p w14:paraId="74E0570F" w14:textId="4B9E3097" w:rsidR="003929BA" w:rsidRDefault="006F2D47" w:rsidP="006F2D47">
      <w:pPr>
        <w:ind w:left="1680" w:hangingChars="800" w:hanging="1680"/>
        <w:jc w:val="left"/>
      </w:pPr>
      <w:proofErr w:type="gramStart"/>
      <w:r>
        <w:rPr>
          <w:rFonts w:hint="eastAsia"/>
        </w:rPr>
        <w:t>状形式</w:t>
      </w:r>
      <w:proofErr w:type="gramEnd"/>
      <w:r>
        <w:rPr>
          <w:rFonts w:hint="eastAsia"/>
        </w:rPr>
        <w:t>来展示，还有一张图显示实际温度与预测温度的差异折线图，方便用户查看预测精度。</w:t>
      </w:r>
    </w:p>
    <w:p w14:paraId="5D78CC0A" w14:textId="5CBCF39D" w:rsidR="003929BA" w:rsidRDefault="006336AA">
      <w:pPr>
        <w:pStyle w:val="2"/>
      </w:pPr>
      <w:bookmarkStart w:id="74" w:name="_Toc6272"/>
      <w:bookmarkStart w:id="75" w:name="_Toc45551779"/>
      <w:bookmarkStart w:id="76" w:name="_Toc45551799"/>
      <w:bookmarkStart w:id="77" w:name="_Toc45551879"/>
      <w:r>
        <w:rPr>
          <w:rFonts w:hint="eastAsia"/>
        </w:rPr>
        <w:t>5.2</w:t>
      </w:r>
      <w:r w:rsidR="006F2D47">
        <w:rPr>
          <w:rFonts w:hint="eastAsia"/>
        </w:rPr>
        <w:t>项目</w:t>
      </w:r>
      <w:r>
        <w:rPr>
          <w:rFonts w:hint="eastAsia"/>
        </w:rPr>
        <w:t>接口</w:t>
      </w:r>
      <w:bookmarkEnd w:id="74"/>
      <w:bookmarkEnd w:id="75"/>
      <w:bookmarkEnd w:id="76"/>
      <w:bookmarkEnd w:id="77"/>
    </w:p>
    <w:p w14:paraId="7E38838E" w14:textId="01C501BF" w:rsidR="003929BA" w:rsidRDefault="006F2D47">
      <w:r>
        <w:rPr>
          <w:rFonts w:hint="eastAsia"/>
        </w:rPr>
        <w:t>通过</w:t>
      </w:r>
      <w:r w:rsidR="000174D1">
        <w:rPr>
          <w:rFonts w:hint="eastAsia"/>
        </w:rPr>
        <w:t>Ajax</w:t>
      </w:r>
      <w:r w:rsidR="000174D1">
        <w:rPr>
          <w:rFonts w:hint="eastAsia"/>
        </w:rPr>
        <w:t>、</w:t>
      </w:r>
      <w:r>
        <w:rPr>
          <w:rFonts w:hint="eastAsia"/>
        </w:rPr>
        <w:t>flask</w:t>
      </w:r>
      <w:r w:rsidR="0010748A">
        <w:rPr>
          <w:rFonts w:hint="eastAsia"/>
        </w:rPr>
        <w:t>以及</w:t>
      </w:r>
      <w:r w:rsidR="000623AD">
        <w:rPr>
          <w:rFonts w:hint="eastAsia"/>
        </w:rPr>
        <w:t>数据库</w:t>
      </w:r>
      <w:r>
        <w:rPr>
          <w:rFonts w:hint="eastAsia"/>
        </w:rPr>
        <w:t>实现前后端接口</w:t>
      </w:r>
    </w:p>
    <w:p w14:paraId="591BDC50" w14:textId="77777777" w:rsidR="003929BA" w:rsidRDefault="006336AA">
      <w:pPr>
        <w:pStyle w:val="1"/>
      </w:pPr>
      <w:bookmarkStart w:id="78" w:name="_Toc19140"/>
      <w:bookmarkStart w:id="79" w:name="_Toc45551780"/>
      <w:bookmarkStart w:id="80" w:name="_Toc45551800"/>
      <w:bookmarkStart w:id="81" w:name="_Toc45551880"/>
      <w:r>
        <w:rPr>
          <w:rFonts w:hint="eastAsia"/>
        </w:rPr>
        <w:t>6</w:t>
      </w:r>
      <w:r>
        <w:rPr>
          <w:rFonts w:hint="eastAsia"/>
        </w:rPr>
        <w:t>．其它需求</w:t>
      </w:r>
      <w:bookmarkEnd w:id="78"/>
      <w:bookmarkEnd w:id="79"/>
      <w:bookmarkEnd w:id="80"/>
      <w:bookmarkEnd w:id="81"/>
    </w:p>
    <w:p w14:paraId="1CDFE17A" w14:textId="4FD2529E" w:rsidR="003929BA" w:rsidRDefault="006336AA">
      <w:r>
        <w:rPr>
          <w:rFonts w:hint="eastAsia"/>
        </w:rPr>
        <w:t>1.</w:t>
      </w:r>
      <w:r>
        <w:rPr>
          <w:rFonts w:hint="eastAsia"/>
        </w:rPr>
        <w:t>可使用性：</w:t>
      </w:r>
      <w:r w:rsidR="006F2D47">
        <w:rPr>
          <w:rFonts w:hint="eastAsia"/>
        </w:rPr>
        <w:t>方便用户快速方便的查找自己想要的信息</w:t>
      </w:r>
      <w:r>
        <w:rPr>
          <w:rFonts w:hint="eastAsia"/>
        </w:rPr>
        <w:t>。</w:t>
      </w:r>
    </w:p>
    <w:p w14:paraId="53D9B4D3" w14:textId="5DC67DA4" w:rsidR="003929BA" w:rsidRDefault="006336AA">
      <w:r>
        <w:rPr>
          <w:rFonts w:hint="eastAsia"/>
        </w:rPr>
        <w:t>2.</w:t>
      </w:r>
      <w:r>
        <w:rPr>
          <w:rFonts w:hint="eastAsia"/>
        </w:rPr>
        <w:t>安全保密：</w:t>
      </w:r>
      <w:r w:rsidR="006F2D47">
        <w:rPr>
          <w:rFonts w:hint="eastAsia"/>
        </w:rPr>
        <w:t>通过数据库来保护用户个人信息</w:t>
      </w:r>
      <w:r>
        <w:rPr>
          <w:rFonts w:hint="eastAsia"/>
        </w:rPr>
        <w:t>。</w:t>
      </w:r>
    </w:p>
    <w:p w14:paraId="61FAE2A2" w14:textId="52B85642" w:rsidR="003929BA" w:rsidRDefault="006336AA">
      <w:r>
        <w:rPr>
          <w:rFonts w:hint="eastAsia"/>
        </w:rPr>
        <w:t>3.</w:t>
      </w:r>
      <w:r>
        <w:rPr>
          <w:rFonts w:hint="eastAsia"/>
        </w:rPr>
        <w:t>可维护性：后期</w:t>
      </w:r>
      <w:r w:rsidR="006F2D47">
        <w:rPr>
          <w:rFonts w:hint="eastAsia"/>
        </w:rPr>
        <w:t>可</w:t>
      </w:r>
      <w:r>
        <w:rPr>
          <w:rFonts w:hint="eastAsia"/>
        </w:rPr>
        <w:t>对</w:t>
      </w:r>
      <w:r w:rsidR="006F2D47">
        <w:rPr>
          <w:rFonts w:hint="eastAsia"/>
        </w:rPr>
        <w:t>项目预测模型</w:t>
      </w:r>
      <w:r>
        <w:rPr>
          <w:rFonts w:hint="eastAsia"/>
        </w:rPr>
        <w:t>进行维护。</w:t>
      </w:r>
    </w:p>
    <w:p w14:paraId="04D1FA2C" w14:textId="66E81864" w:rsidR="006F2D47" w:rsidRDefault="006F2D47">
      <w:r>
        <w:rPr>
          <w:rFonts w:hint="eastAsia"/>
        </w:rPr>
        <w:t>4.</w:t>
      </w:r>
      <w:r>
        <w:rPr>
          <w:rFonts w:hint="eastAsia"/>
        </w:rPr>
        <w:t>权限管理：不同角色的用户有着不同的权限。</w:t>
      </w:r>
    </w:p>
    <w:p w14:paraId="43249CD7" w14:textId="77777777" w:rsidR="003929BA" w:rsidRDefault="003929BA"/>
    <w:sectPr w:rsidR="003929BA"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0E6227" w14:textId="77777777" w:rsidR="00B8124B" w:rsidRDefault="00B8124B">
      <w:r>
        <w:separator/>
      </w:r>
    </w:p>
  </w:endnote>
  <w:endnote w:type="continuationSeparator" w:id="0">
    <w:p w14:paraId="607336B8" w14:textId="77777777" w:rsidR="00B8124B" w:rsidRDefault="00B81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0F113" w14:textId="77777777" w:rsidR="003929BA" w:rsidRDefault="003929BA">
    <w:pPr>
      <w:pStyle w:val="a5"/>
      <w:jc w:val="both"/>
    </w:pPr>
  </w:p>
  <w:p w14:paraId="2E3D1D80" w14:textId="30493900" w:rsidR="003929BA" w:rsidRDefault="003929BA"/>
  <w:p w14:paraId="041C7FC8" w14:textId="77777777" w:rsidR="002E3BE3" w:rsidRDefault="002E3BE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09D705" w14:textId="77777777" w:rsidR="003929BA" w:rsidRDefault="00B8124B">
    <w:pPr>
      <w:pStyle w:val="a5"/>
      <w:jc w:val="both"/>
    </w:pPr>
    <w:r>
      <w:pict w14:anchorId="59A65822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0;margin-top:0;width:2in;height:2in;z-index:2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14:paraId="1A8DA30C" w14:textId="77777777" w:rsidR="003929BA" w:rsidRDefault="006336AA">
                <w:pPr>
                  <w:pStyle w:val="a5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rFonts w:hint="eastAsia"/>
                  </w:rPr>
                  <w:t>2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  <w:p w14:paraId="258ABDA6" w14:textId="77777777" w:rsidR="003929BA" w:rsidRDefault="003929B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1034CF" w14:textId="77777777" w:rsidR="00B8124B" w:rsidRDefault="00B8124B">
      <w:r>
        <w:separator/>
      </w:r>
    </w:p>
  </w:footnote>
  <w:footnote w:type="continuationSeparator" w:id="0">
    <w:p w14:paraId="2B45E500" w14:textId="77777777" w:rsidR="00B8124B" w:rsidRDefault="00B812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96800" w14:textId="77777777" w:rsidR="003929BA" w:rsidRDefault="003929BA">
    <w:pPr>
      <w:pStyle w:val="a6"/>
      <w:jc w:val="both"/>
    </w:pPr>
  </w:p>
  <w:p w14:paraId="3C88E4B8" w14:textId="6ABB396A" w:rsidR="00314C42" w:rsidRDefault="00B8124B">
    <w:pPr>
      <w:pStyle w:val="a6"/>
      <w:jc w:val="both"/>
    </w:pPr>
    <w:r>
      <w:rPr>
        <w:u w:val="single"/>
      </w:rPr>
      <w:pict w14:anchorId="41439B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8" o:spid="_x0000_s2049" type="#_x0000_t75" style="position:absolute;left:0;text-align:left;margin-left:-60.45pt;margin-top:-37.3pt;width:54pt;height:54pt;z-index:1;mso-width-relative:page;mso-height-relative:page">
          <v:imagedata r:id="rId1" o:title=""/>
        </v:shape>
      </w:pict>
    </w:r>
    <w:r w:rsidR="006336AA">
      <w:rPr>
        <w:rFonts w:hint="eastAsia"/>
      </w:rPr>
      <w:t>北京交通大学软件学院</w:t>
    </w:r>
    <w:r w:rsidR="00314C42">
      <w:rPr>
        <w:rFonts w:hint="eastAsia"/>
      </w:rPr>
      <w:t>气象预测</w:t>
    </w:r>
    <w:r w:rsidR="006336AA">
      <w:rPr>
        <w:rFonts w:hint="eastAsia"/>
      </w:rPr>
      <w:t>需求</w:t>
    </w:r>
    <w:r w:rsidR="00314C42">
      <w:rPr>
        <w:rFonts w:hint="eastAsia"/>
      </w:rPr>
      <w:t>分析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E8606DD"/>
    <w:multiLevelType w:val="singleLevel"/>
    <w:tmpl w:val="8E8606DD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48B9052D"/>
    <w:rsid w:val="000174D1"/>
    <w:rsid w:val="000623AD"/>
    <w:rsid w:val="00067F35"/>
    <w:rsid w:val="0010748A"/>
    <w:rsid w:val="002B158C"/>
    <w:rsid w:val="002E3BE3"/>
    <w:rsid w:val="00314C42"/>
    <w:rsid w:val="003735AD"/>
    <w:rsid w:val="00390ACE"/>
    <w:rsid w:val="003929BA"/>
    <w:rsid w:val="004156D6"/>
    <w:rsid w:val="006336AA"/>
    <w:rsid w:val="00681C99"/>
    <w:rsid w:val="006F2D47"/>
    <w:rsid w:val="0085107C"/>
    <w:rsid w:val="00874C1A"/>
    <w:rsid w:val="009C6D25"/>
    <w:rsid w:val="00A850DF"/>
    <w:rsid w:val="00AD2AE4"/>
    <w:rsid w:val="00B8124B"/>
    <w:rsid w:val="00BC7D40"/>
    <w:rsid w:val="00C85F46"/>
    <w:rsid w:val="00C9199C"/>
    <w:rsid w:val="00DD5494"/>
    <w:rsid w:val="00EB135F"/>
    <w:rsid w:val="0AB440E8"/>
    <w:rsid w:val="1CA60C9F"/>
    <w:rsid w:val="228B0967"/>
    <w:rsid w:val="48B9052D"/>
    <w:rsid w:val="6EAF3786"/>
    <w:rsid w:val="73A9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13664BA5"/>
  <w15:docId w15:val="{14CD336D-5889-4045-A5BB-D9D09CCE9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2" w:qFormat="1"/>
    <w:lsdException w:name="heading 2" w:uiPriority="2" w:qFormat="1"/>
    <w:lsdException w:name="heading 3" w:uiPriority="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2" w:qFormat="1"/>
    <w:lsdException w:name="toc 5" w:uiPriority="2" w:qFormat="1"/>
    <w:lsdException w:name="toc 6" w:uiPriority="2" w:qFormat="1"/>
    <w:lsdException w:name="toc 7" w:uiPriority="2" w:qFormat="1"/>
    <w:lsdException w:name="toc 8" w:uiPriority="2" w:qFormat="1"/>
    <w:lsdException w:name="toc 9" w:uiPriority="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qFormat="1"/>
    <w:lsdException w:name="Body Text" w:qFormat="1"/>
    <w:lsdException w:name="Body Text Inden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uiPriority w:val="2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2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uiPriority w:val="2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2"/>
    <w:qFormat/>
    <w:pPr>
      <w:ind w:leftChars="1200" w:left="2520"/>
    </w:pPr>
  </w:style>
  <w:style w:type="paragraph" w:styleId="a3">
    <w:name w:val="Body Text"/>
    <w:basedOn w:val="a"/>
    <w:qFormat/>
    <w:rPr>
      <w:color w:val="FF0000"/>
    </w:rPr>
  </w:style>
  <w:style w:type="paragraph" w:styleId="a4">
    <w:name w:val="Body Text Indent"/>
    <w:basedOn w:val="a"/>
    <w:qFormat/>
    <w:pPr>
      <w:ind w:leftChars="372" w:left="781" w:firstLineChars="200" w:firstLine="420"/>
    </w:pPr>
  </w:style>
  <w:style w:type="paragraph" w:styleId="TOC5">
    <w:name w:val="toc 5"/>
    <w:basedOn w:val="a"/>
    <w:next w:val="a"/>
    <w:uiPriority w:val="2"/>
    <w:qFormat/>
    <w:pPr>
      <w:ind w:leftChars="800" w:left="1680"/>
    </w:p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TOC8">
    <w:name w:val="toc 8"/>
    <w:basedOn w:val="a"/>
    <w:next w:val="a"/>
    <w:uiPriority w:val="2"/>
    <w:qFormat/>
    <w:pPr>
      <w:ind w:leftChars="1400" w:left="2940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4">
    <w:name w:val="toc 4"/>
    <w:basedOn w:val="a"/>
    <w:next w:val="a"/>
    <w:uiPriority w:val="2"/>
    <w:qFormat/>
    <w:pPr>
      <w:ind w:leftChars="600" w:left="1260"/>
    </w:pPr>
  </w:style>
  <w:style w:type="paragraph" w:styleId="TOC6">
    <w:name w:val="toc 6"/>
    <w:basedOn w:val="a"/>
    <w:next w:val="a"/>
    <w:uiPriority w:val="2"/>
    <w:qFormat/>
    <w:pPr>
      <w:ind w:leftChars="1000" w:left="2100"/>
    </w:p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TOC9">
    <w:name w:val="toc 9"/>
    <w:basedOn w:val="a"/>
    <w:next w:val="a"/>
    <w:uiPriority w:val="2"/>
    <w:qFormat/>
    <w:pPr>
      <w:ind w:leftChars="1600" w:left="3360"/>
    </w:pPr>
  </w:style>
  <w:style w:type="character" w:styleId="a7">
    <w:name w:val="Hyperlink"/>
    <w:uiPriority w:val="99"/>
    <w:qFormat/>
    <w:rPr>
      <w:color w:val="0000FF"/>
      <w:u w:val="single"/>
    </w:rPr>
  </w:style>
  <w:style w:type="paragraph" w:customStyle="1" w:styleId="10">
    <w:name w:val="目录标题1"/>
    <w:basedOn w:val="1"/>
    <w:next w:val="a"/>
    <w:uiPriority w:val="39"/>
    <w:unhideWhenUsed/>
    <w:qFormat/>
    <w:pPr>
      <w:keepNext w:val="0"/>
      <w:keepLines w:val="0"/>
      <w:widowControl/>
      <w:spacing w:before="240" w:after="0" w:line="259" w:lineRule="auto"/>
      <w:jc w:val="left"/>
      <w:outlineLvl w:val="9"/>
    </w:pPr>
    <w:rPr>
      <w:rFonts w:ascii="Cambria" w:hAnsi="Cambria"/>
      <w:b w:val="0"/>
      <w:bCs w:val="0"/>
      <w:color w:val="365F91"/>
      <w:kern w:val="0"/>
      <w:sz w:val="32"/>
      <w:szCs w:val="32"/>
    </w:rPr>
  </w:style>
  <w:style w:type="paragraph" w:customStyle="1" w:styleId="11">
    <w:name w:val="无间隔1"/>
    <w:uiPriority w:val="1"/>
    <w:qFormat/>
    <w:rPr>
      <w:sz w:val="22"/>
      <w:szCs w:val="22"/>
    </w:rPr>
  </w:style>
  <w:style w:type="character" w:styleId="a8">
    <w:name w:val="Unresolved Mention"/>
    <w:uiPriority w:val="99"/>
    <w:semiHidden/>
    <w:unhideWhenUsed/>
    <w:rsid w:val="006F2D47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BC7D40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86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xiaoxueqi.natapp1.cc/blog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ang\Documents\WeChat%20Files\ZJY15962899583\FileStorage\File\2019-06\&#25991;&#26723;&#27169;&#29256;\&#19977;&#12289;&#38656;&#27714;&#35268;&#26684;&#35828;&#26126;&#20070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0" textRotate="1"/>
    <customShpInfo spid="_x0000_s1033"/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4"/>
  </customShpExts>
</s:customData>
</file>

<file path=customXml/itemProps1.xml><?xml version="1.0" encoding="utf-8"?>
<ds:datastoreItem xmlns:ds="http://schemas.openxmlformats.org/officeDocument/2006/customXml" ds:itemID="{9BA54D2C-498F-468A-8CBC-15E3E477D4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三、需求规格说明书.dot</Template>
  <TotalTime>49</TotalTime>
  <Pages>5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三、需求规格说明书</dc:title>
  <dc:creator>颜陌陌</dc:creator>
  <cp:lastModifiedBy>魏 无羡</cp:lastModifiedBy>
  <cp:revision>40</cp:revision>
  <dcterms:created xsi:type="dcterms:W3CDTF">2019-06-13T08:10:00Z</dcterms:created>
  <dcterms:modified xsi:type="dcterms:W3CDTF">2020-07-13T08:57:00Z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